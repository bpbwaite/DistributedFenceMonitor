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95A8F" w14:textId="77777777" w:rsidR="005B7E60" w:rsidRDefault="005B7E60" w:rsidP="00F05D03">
      <w:pPr>
        <w:pStyle w:val="Title"/>
      </w:pPr>
    </w:p>
    <w:p w14:paraId="3205C2F2" w14:textId="77777777" w:rsidR="005B7E60" w:rsidRDefault="005B7E60" w:rsidP="00F05D03">
      <w:pPr>
        <w:pStyle w:val="Title"/>
      </w:pPr>
    </w:p>
    <w:p w14:paraId="0B1178A9" w14:textId="77777777" w:rsidR="005B7E60" w:rsidRDefault="005B7E60" w:rsidP="00F05D03">
      <w:pPr>
        <w:pStyle w:val="Title"/>
      </w:pPr>
    </w:p>
    <w:p w14:paraId="3A824A93" w14:textId="77777777" w:rsidR="005B7E60" w:rsidRDefault="005B7E60" w:rsidP="00F05D03">
      <w:pPr>
        <w:pStyle w:val="Title"/>
      </w:pPr>
    </w:p>
    <w:p w14:paraId="0B928E3A" w14:textId="4DFAF02C" w:rsidR="00EF0107" w:rsidRPr="004B45FD" w:rsidRDefault="00567688" w:rsidP="00F05D03">
      <w:pPr>
        <w:pStyle w:val="Title"/>
      </w:pPr>
      <w:r w:rsidRPr="004B45FD">
        <w:t>Distributed Fence</w:t>
      </w:r>
      <w:r w:rsidR="00EF0107" w:rsidRPr="004B45FD">
        <w:t xml:space="preserve"> Monitor </w:t>
      </w:r>
    </w:p>
    <w:p w14:paraId="2DDDF984" w14:textId="1206595D" w:rsidR="00FF53A5" w:rsidRPr="004B45FD" w:rsidRDefault="00CF3973" w:rsidP="00F05D03">
      <w:pPr>
        <w:pStyle w:val="Title"/>
        <w:rPr>
          <w:rFonts w:eastAsia="Arial Nova" w:cs="Arial Nova"/>
          <w:u w:val="single"/>
        </w:rPr>
      </w:pPr>
      <w:r w:rsidRPr="004B45FD">
        <w:t xml:space="preserve">User &amp; </w:t>
      </w:r>
      <w:r w:rsidR="00EF0107" w:rsidRPr="004B45FD">
        <w:t xml:space="preserve">Developer </w:t>
      </w:r>
      <w:r w:rsidR="00567688" w:rsidRPr="004B45FD">
        <w:t>Guide</w:t>
      </w:r>
    </w:p>
    <w:p w14:paraId="088C47D7" w14:textId="77777777" w:rsidR="00DD1AC0" w:rsidRDefault="00DD1AC0" w:rsidP="00DD1AC0">
      <w:pPr>
        <w:jc w:val="center"/>
      </w:pPr>
      <w:r>
        <w:t>In Association with ICARUS</w:t>
      </w:r>
    </w:p>
    <w:p w14:paraId="08ACA953" w14:textId="6D693C3D" w:rsidR="00DD1AC0" w:rsidRDefault="00DD1AC0" w:rsidP="00DD1AC0">
      <w:pPr>
        <w:spacing w:line="240" w:lineRule="auto"/>
        <w:jc w:val="center"/>
      </w:pPr>
      <w:r>
        <w:t>ERP Capstone</w:t>
      </w:r>
    </w:p>
    <w:p w14:paraId="49110508" w14:textId="2856AFD6" w:rsidR="007A7AC2" w:rsidRDefault="00567688" w:rsidP="00463486">
      <w:pPr>
        <w:spacing w:line="240" w:lineRule="auto"/>
        <w:jc w:val="center"/>
      </w:pPr>
      <w:r>
        <w:t>April 2023</w:t>
      </w:r>
    </w:p>
    <w:p w14:paraId="30893BCA" w14:textId="66EBC7C8" w:rsidR="00BB469F" w:rsidRDefault="00BB469F" w:rsidP="00BB469F">
      <w:pPr>
        <w:spacing w:line="240" w:lineRule="auto"/>
        <w:jc w:val="center"/>
      </w:pPr>
      <w:r>
        <w:t>B. Braithwaite - M. Paff</w:t>
      </w:r>
      <w:r w:rsidR="00D31D26">
        <w:t>- L. Marin</w:t>
      </w:r>
    </w:p>
    <w:p w14:paraId="1CCB949D" w14:textId="3B5211AA" w:rsidR="007A7AC2" w:rsidRDefault="007A7AC2" w:rsidP="00BB469F">
      <w:pPr>
        <w:spacing w:line="240" w:lineRule="auto"/>
        <w:jc w:val="center"/>
      </w:pPr>
    </w:p>
    <w:p w14:paraId="78137DB2" w14:textId="6F7F787B" w:rsidR="005427ED" w:rsidRPr="00AD3846" w:rsidRDefault="00AD3846" w:rsidP="00AD3846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68145205"/>
        <w:docPartObj>
          <w:docPartGallery w:val="Table of Contents"/>
          <w:docPartUnique/>
        </w:docPartObj>
      </w:sdtPr>
      <w:sdtEndPr/>
      <w:sdtContent>
        <w:p w14:paraId="055F912F" w14:textId="62F5A689" w:rsidR="00CE6AE3" w:rsidRDefault="00CE6AE3" w:rsidP="00107837">
          <w:pPr>
            <w:pStyle w:val="TOCHeading"/>
            <w:numPr>
              <w:ilvl w:val="0"/>
              <w:numId w:val="0"/>
            </w:numPr>
            <w:ind w:left="432"/>
          </w:pPr>
          <w:r>
            <w:t>Table of Contents</w:t>
          </w:r>
        </w:p>
        <w:p w14:paraId="6291D738" w14:textId="7A72F0CA" w:rsidR="001B0DBE" w:rsidRDefault="00676DC2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634333" w:history="1">
            <w:r w:rsidR="001B0DBE" w:rsidRPr="00DB6098">
              <w:rPr>
                <w:rStyle w:val="Hyperlink"/>
                <w:noProof/>
              </w:rPr>
              <w:t>1</w:t>
            </w:r>
            <w:r w:rsidR="001B0DBE">
              <w:rPr>
                <w:noProof/>
              </w:rPr>
              <w:tab/>
            </w:r>
            <w:r w:rsidR="001B0DBE" w:rsidRPr="00DB6098">
              <w:rPr>
                <w:rStyle w:val="Hyperlink"/>
                <w:noProof/>
              </w:rPr>
              <w:t>Hardware</w:t>
            </w:r>
            <w:r w:rsidR="001B0DBE">
              <w:rPr>
                <w:noProof/>
                <w:webHidden/>
              </w:rPr>
              <w:tab/>
            </w:r>
            <w:r w:rsidR="001B0DBE">
              <w:rPr>
                <w:noProof/>
                <w:webHidden/>
              </w:rPr>
              <w:fldChar w:fldCharType="begin"/>
            </w:r>
            <w:r w:rsidR="001B0DBE">
              <w:rPr>
                <w:noProof/>
                <w:webHidden/>
              </w:rPr>
              <w:instrText xml:space="preserve"> PAGEREF _Toc132634333 \h </w:instrText>
            </w:r>
            <w:r w:rsidR="001B0DBE">
              <w:rPr>
                <w:noProof/>
                <w:webHidden/>
              </w:rPr>
            </w:r>
            <w:r w:rsidR="001B0DBE">
              <w:rPr>
                <w:noProof/>
                <w:webHidden/>
              </w:rPr>
              <w:fldChar w:fldCharType="separate"/>
            </w:r>
            <w:r w:rsidR="001B0DBE">
              <w:rPr>
                <w:noProof/>
                <w:webHidden/>
              </w:rPr>
              <w:t>3</w:t>
            </w:r>
            <w:r w:rsidR="001B0DBE">
              <w:rPr>
                <w:noProof/>
                <w:webHidden/>
              </w:rPr>
              <w:fldChar w:fldCharType="end"/>
            </w:r>
          </w:hyperlink>
        </w:p>
        <w:p w14:paraId="0FFA6A58" w14:textId="627A1D6D" w:rsidR="001B0DBE" w:rsidRDefault="00AD07BE">
          <w:pPr>
            <w:pStyle w:val="TOC2"/>
            <w:rPr>
              <w:noProof/>
            </w:rPr>
          </w:pPr>
          <w:hyperlink w:anchor="_Toc132634334" w:history="1">
            <w:r w:rsidR="001B0DBE" w:rsidRPr="00DB6098">
              <w:rPr>
                <w:rStyle w:val="Hyperlink"/>
                <w:noProof/>
              </w:rPr>
              <w:t>1.1</w:t>
            </w:r>
            <w:r w:rsidR="001B0DBE">
              <w:rPr>
                <w:noProof/>
              </w:rPr>
              <w:tab/>
            </w:r>
            <w:r w:rsidR="001B0DBE" w:rsidRPr="00DB6098">
              <w:rPr>
                <w:rStyle w:val="Hyperlink"/>
                <w:noProof/>
              </w:rPr>
              <w:t>High Level Architecture</w:t>
            </w:r>
            <w:r w:rsidR="001B0DBE">
              <w:rPr>
                <w:noProof/>
                <w:webHidden/>
              </w:rPr>
              <w:tab/>
            </w:r>
            <w:r w:rsidR="001B0DBE">
              <w:rPr>
                <w:noProof/>
                <w:webHidden/>
              </w:rPr>
              <w:fldChar w:fldCharType="begin"/>
            </w:r>
            <w:r w:rsidR="001B0DBE">
              <w:rPr>
                <w:noProof/>
                <w:webHidden/>
              </w:rPr>
              <w:instrText xml:space="preserve"> PAGEREF _Toc132634334 \h </w:instrText>
            </w:r>
            <w:r w:rsidR="001B0DBE">
              <w:rPr>
                <w:noProof/>
                <w:webHidden/>
              </w:rPr>
            </w:r>
            <w:r w:rsidR="001B0DBE">
              <w:rPr>
                <w:noProof/>
                <w:webHidden/>
              </w:rPr>
              <w:fldChar w:fldCharType="separate"/>
            </w:r>
            <w:r w:rsidR="001B0DBE">
              <w:rPr>
                <w:noProof/>
                <w:webHidden/>
              </w:rPr>
              <w:t>3</w:t>
            </w:r>
            <w:r w:rsidR="001B0DBE">
              <w:rPr>
                <w:noProof/>
                <w:webHidden/>
              </w:rPr>
              <w:fldChar w:fldCharType="end"/>
            </w:r>
          </w:hyperlink>
        </w:p>
        <w:p w14:paraId="14CE7422" w14:textId="75985BD4" w:rsidR="001B0DBE" w:rsidRDefault="00AD07BE">
          <w:pPr>
            <w:pStyle w:val="TOC1"/>
            <w:rPr>
              <w:noProof/>
            </w:rPr>
          </w:pPr>
          <w:hyperlink w:anchor="_Toc132634335" w:history="1">
            <w:r w:rsidR="001B0DBE" w:rsidRPr="00DB6098">
              <w:rPr>
                <w:rStyle w:val="Hyperlink"/>
                <w:noProof/>
              </w:rPr>
              <w:t>2</w:t>
            </w:r>
            <w:r w:rsidR="001B0DBE">
              <w:rPr>
                <w:noProof/>
              </w:rPr>
              <w:tab/>
            </w:r>
            <w:r w:rsidR="001B0DBE" w:rsidRPr="00DB6098">
              <w:rPr>
                <w:rStyle w:val="Hyperlink"/>
                <w:noProof/>
              </w:rPr>
              <w:t>Printed Circuit Board</w:t>
            </w:r>
            <w:r w:rsidR="001B0DBE">
              <w:rPr>
                <w:noProof/>
                <w:webHidden/>
              </w:rPr>
              <w:tab/>
            </w:r>
            <w:r w:rsidR="001B0DBE">
              <w:rPr>
                <w:noProof/>
                <w:webHidden/>
              </w:rPr>
              <w:fldChar w:fldCharType="begin"/>
            </w:r>
            <w:r w:rsidR="001B0DBE">
              <w:rPr>
                <w:noProof/>
                <w:webHidden/>
              </w:rPr>
              <w:instrText xml:space="preserve"> PAGEREF _Toc132634335 \h </w:instrText>
            </w:r>
            <w:r w:rsidR="001B0DBE">
              <w:rPr>
                <w:noProof/>
                <w:webHidden/>
              </w:rPr>
            </w:r>
            <w:r w:rsidR="001B0DBE">
              <w:rPr>
                <w:noProof/>
                <w:webHidden/>
              </w:rPr>
              <w:fldChar w:fldCharType="separate"/>
            </w:r>
            <w:r w:rsidR="001B0DBE">
              <w:rPr>
                <w:noProof/>
                <w:webHidden/>
              </w:rPr>
              <w:t>4</w:t>
            </w:r>
            <w:r w:rsidR="001B0DBE">
              <w:rPr>
                <w:noProof/>
                <w:webHidden/>
              </w:rPr>
              <w:fldChar w:fldCharType="end"/>
            </w:r>
          </w:hyperlink>
        </w:p>
        <w:p w14:paraId="4F49FEBD" w14:textId="6C3CE728" w:rsidR="001B0DBE" w:rsidRDefault="00AD07BE">
          <w:pPr>
            <w:pStyle w:val="TOC2"/>
            <w:rPr>
              <w:noProof/>
            </w:rPr>
          </w:pPr>
          <w:hyperlink w:anchor="_Toc132634336" w:history="1">
            <w:r w:rsidR="001B0DBE" w:rsidRPr="00DB6098">
              <w:rPr>
                <w:rStyle w:val="Hyperlink"/>
                <w:noProof/>
              </w:rPr>
              <w:t>2.1</w:t>
            </w:r>
            <w:r w:rsidR="001B0DBE">
              <w:rPr>
                <w:noProof/>
              </w:rPr>
              <w:tab/>
            </w:r>
            <w:r w:rsidR="001B0DBE" w:rsidRPr="00DB6098">
              <w:rPr>
                <w:rStyle w:val="Hyperlink"/>
                <w:noProof/>
              </w:rPr>
              <w:t>PCB Description &amp; Details</w:t>
            </w:r>
            <w:r w:rsidR="001B0DBE">
              <w:rPr>
                <w:noProof/>
                <w:webHidden/>
              </w:rPr>
              <w:tab/>
            </w:r>
            <w:r w:rsidR="001B0DBE">
              <w:rPr>
                <w:noProof/>
                <w:webHidden/>
              </w:rPr>
              <w:fldChar w:fldCharType="begin"/>
            </w:r>
            <w:r w:rsidR="001B0DBE">
              <w:rPr>
                <w:noProof/>
                <w:webHidden/>
              </w:rPr>
              <w:instrText xml:space="preserve"> PAGEREF _Toc132634336 \h </w:instrText>
            </w:r>
            <w:r w:rsidR="001B0DBE">
              <w:rPr>
                <w:noProof/>
                <w:webHidden/>
              </w:rPr>
            </w:r>
            <w:r w:rsidR="001B0DBE">
              <w:rPr>
                <w:noProof/>
                <w:webHidden/>
              </w:rPr>
              <w:fldChar w:fldCharType="separate"/>
            </w:r>
            <w:r w:rsidR="001B0DBE">
              <w:rPr>
                <w:noProof/>
                <w:webHidden/>
              </w:rPr>
              <w:t>4</w:t>
            </w:r>
            <w:r w:rsidR="001B0DBE">
              <w:rPr>
                <w:noProof/>
                <w:webHidden/>
              </w:rPr>
              <w:fldChar w:fldCharType="end"/>
            </w:r>
          </w:hyperlink>
        </w:p>
        <w:p w14:paraId="64BE6FF3" w14:textId="3E5B8BF4" w:rsidR="001B0DBE" w:rsidRDefault="00AD07BE">
          <w:pPr>
            <w:pStyle w:val="TOC2"/>
            <w:rPr>
              <w:noProof/>
            </w:rPr>
          </w:pPr>
          <w:hyperlink w:anchor="_Toc132634337" w:history="1">
            <w:r w:rsidR="001B0DBE" w:rsidRPr="00DB6098">
              <w:rPr>
                <w:rStyle w:val="Hyperlink"/>
                <w:noProof/>
              </w:rPr>
              <w:t>2.2</w:t>
            </w:r>
            <w:r w:rsidR="001B0DBE">
              <w:rPr>
                <w:noProof/>
              </w:rPr>
              <w:tab/>
            </w:r>
            <w:r w:rsidR="001B0DBE" w:rsidRPr="00DB6098">
              <w:rPr>
                <w:rStyle w:val="Hyperlink"/>
                <w:noProof/>
              </w:rPr>
              <w:t>Configuration via DIP Switches</w:t>
            </w:r>
            <w:r w:rsidR="001B0DBE">
              <w:rPr>
                <w:noProof/>
                <w:webHidden/>
              </w:rPr>
              <w:tab/>
            </w:r>
            <w:r w:rsidR="001B0DBE">
              <w:rPr>
                <w:noProof/>
                <w:webHidden/>
              </w:rPr>
              <w:fldChar w:fldCharType="begin"/>
            </w:r>
            <w:r w:rsidR="001B0DBE">
              <w:rPr>
                <w:noProof/>
                <w:webHidden/>
              </w:rPr>
              <w:instrText xml:space="preserve"> PAGEREF _Toc132634337 \h </w:instrText>
            </w:r>
            <w:r w:rsidR="001B0DBE">
              <w:rPr>
                <w:noProof/>
                <w:webHidden/>
              </w:rPr>
            </w:r>
            <w:r w:rsidR="001B0DBE">
              <w:rPr>
                <w:noProof/>
                <w:webHidden/>
              </w:rPr>
              <w:fldChar w:fldCharType="separate"/>
            </w:r>
            <w:r w:rsidR="001B0DBE">
              <w:rPr>
                <w:noProof/>
                <w:webHidden/>
              </w:rPr>
              <w:t>5</w:t>
            </w:r>
            <w:r w:rsidR="001B0DBE">
              <w:rPr>
                <w:noProof/>
                <w:webHidden/>
              </w:rPr>
              <w:fldChar w:fldCharType="end"/>
            </w:r>
          </w:hyperlink>
        </w:p>
        <w:p w14:paraId="78D9AE91" w14:textId="083A19A1" w:rsidR="001B0DBE" w:rsidRDefault="00AD07BE">
          <w:pPr>
            <w:pStyle w:val="TOC2"/>
            <w:rPr>
              <w:noProof/>
            </w:rPr>
          </w:pPr>
          <w:hyperlink w:anchor="_Toc132634338" w:history="1">
            <w:r w:rsidR="001B0DBE" w:rsidRPr="00DB6098">
              <w:rPr>
                <w:rStyle w:val="Hyperlink"/>
                <w:noProof/>
              </w:rPr>
              <w:t>2.3</w:t>
            </w:r>
            <w:r w:rsidR="001B0DBE">
              <w:rPr>
                <w:noProof/>
              </w:rPr>
              <w:tab/>
            </w:r>
            <w:r w:rsidR="001B0DBE" w:rsidRPr="00DB6098">
              <w:rPr>
                <w:rStyle w:val="Hyperlink"/>
                <w:noProof/>
              </w:rPr>
              <w:t>Mistakes on PCB V1</w:t>
            </w:r>
            <w:r w:rsidR="001B0DBE">
              <w:rPr>
                <w:noProof/>
                <w:webHidden/>
              </w:rPr>
              <w:tab/>
            </w:r>
            <w:r w:rsidR="001B0DBE">
              <w:rPr>
                <w:noProof/>
                <w:webHidden/>
              </w:rPr>
              <w:fldChar w:fldCharType="begin"/>
            </w:r>
            <w:r w:rsidR="001B0DBE">
              <w:rPr>
                <w:noProof/>
                <w:webHidden/>
              </w:rPr>
              <w:instrText xml:space="preserve"> PAGEREF _Toc132634338 \h </w:instrText>
            </w:r>
            <w:r w:rsidR="001B0DBE">
              <w:rPr>
                <w:noProof/>
                <w:webHidden/>
              </w:rPr>
            </w:r>
            <w:r w:rsidR="001B0DBE">
              <w:rPr>
                <w:noProof/>
                <w:webHidden/>
              </w:rPr>
              <w:fldChar w:fldCharType="separate"/>
            </w:r>
            <w:r w:rsidR="001B0DBE">
              <w:rPr>
                <w:noProof/>
                <w:webHidden/>
              </w:rPr>
              <w:t>6</w:t>
            </w:r>
            <w:r w:rsidR="001B0DBE">
              <w:rPr>
                <w:noProof/>
                <w:webHidden/>
              </w:rPr>
              <w:fldChar w:fldCharType="end"/>
            </w:r>
          </w:hyperlink>
        </w:p>
        <w:p w14:paraId="520AE317" w14:textId="36E509A0" w:rsidR="001B0DBE" w:rsidRDefault="00AD07BE">
          <w:pPr>
            <w:pStyle w:val="TOC2"/>
            <w:rPr>
              <w:noProof/>
            </w:rPr>
          </w:pPr>
          <w:hyperlink w:anchor="_Toc132634339" w:history="1">
            <w:r w:rsidR="001B0DBE" w:rsidRPr="00DB6098">
              <w:rPr>
                <w:rStyle w:val="Hyperlink"/>
                <w:noProof/>
              </w:rPr>
              <w:t>2.4</w:t>
            </w:r>
            <w:r w:rsidR="001B0DBE">
              <w:rPr>
                <w:noProof/>
              </w:rPr>
              <w:tab/>
            </w:r>
            <w:r w:rsidR="001B0DBE" w:rsidRPr="00DB6098">
              <w:rPr>
                <w:rStyle w:val="Hyperlink"/>
                <w:noProof/>
              </w:rPr>
              <w:t>Potential Improvements for V2</w:t>
            </w:r>
            <w:r w:rsidR="001B0DBE">
              <w:rPr>
                <w:noProof/>
                <w:webHidden/>
              </w:rPr>
              <w:tab/>
            </w:r>
            <w:r w:rsidR="001B0DBE">
              <w:rPr>
                <w:noProof/>
                <w:webHidden/>
              </w:rPr>
              <w:fldChar w:fldCharType="begin"/>
            </w:r>
            <w:r w:rsidR="001B0DBE">
              <w:rPr>
                <w:noProof/>
                <w:webHidden/>
              </w:rPr>
              <w:instrText xml:space="preserve"> PAGEREF _Toc132634339 \h </w:instrText>
            </w:r>
            <w:r w:rsidR="001B0DBE">
              <w:rPr>
                <w:noProof/>
                <w:webHidden/>
              </w:rPr>
            </w:r>
            <w:r w:rsidR="001B0DBE">
              <w:rPr>
                <w:noProof/>
                <w:webHidden/>
              </w:rPr>
              <w:fldChar w:fldCharType="separate"/>
            </w:r>
            <w:r w:rsidR="001B0DBE">
              <w:rPr>
                <w:noProof/>
                <w:webHidden/>
              </w:rPr>
              <w:t>6</w:t>
            </w:r>
            <w:r w:rsidR="001B0DBE">
              <w:rPr>
                <w:noProof/>
                <w:webHidden/>
              </w:rPr>
              <w:fldChar w:fldCharType="end"/>
            </w:r>
          </w:hyperlink>
        </w:p>
        <w:p w14:paraId="06B6D149" w14:textId="1B611DB8" w:rsidR="001B0DBE" w:rsidRDefault="00AD07BE">
          <w:pPr>
            <w:pStyle w:val="TOC1"/>
            <w:rPr>
              <w:noProof/>
            </w:rPr>
          </w:pPr>
          <w:hyperlink w:anchor="_Toc132634340" w:history="1">
            <w:r w:rsidR="001B0DBE" w:rsidRPr="00DB6098">
              <w:rPr>
                <w:rStyle w:val="Hyperlink"/>
                <w:noProof/>
              </w:rPr>
              <w:t>3</w:t>
            </w:r>
            <w:r w:rsidR="001B0DBE">
              <w:rPr>
                <w:noProof/>
              </w:rPr>
              <w:tab/>
            </w:r>
            <w:r w:rsidR="001B0DBE" w:rsidRPr="00DB6098">
              <w:rPr>
                <w:rStyle w:val="Hyperlink"/>
                <w:noProof/>
              </w:rPr>
              <w:t>Software</w:t>
            </w:r>
            <w:r w:rsidR="001B0DBE">
              <w:rPr>
                <w:noProof/>
                <w:webHidden/>
              </w:rPr>
              <w:tab/>
            </w:r>
            <w:r w:rsidR="001B0DBE">
              <w:rPr>
                <w:noProof/>
                <w:webHidden/>
              </w:rPr>
              <w:fldChar w:fldCharType="begin"/>
            </w:r>
            <w:r w:rsidR="001B0DBE">
              <w:rPr>
                <w:noProof/>
                <w:webHidden/>
              </w:rPr>
              <w:instrText xml:space="preserve"> PAGEREF _Toc132634340 \h </w:instrText>
            </w:r>
            <w:r w:rsidR="001B0DBE">
              <w:rPr>
                <w:noProof/>
                <w:webHidden/>
              </w:rPr>
            </w:r>
            <w:r w:rsidR="001B0DBE">
              <w:rPr>
                <w:noProof/>
                <w:webHidden/>
              </w:rPr>
              <w:fldChar w:fldCharType="separate"/>
            </w:r>
            <w:r w:rsidR="001B0DBE">
              <w:rPr>
                <w:noProof/>
                <w:webHidden/>
              </w:rPr>
              <w:t>7</w:t>
            </w:r>
            <w:r w:rsidR="001B0DBE">
              <w:rPr>
                <w:noProof/>
                <w:webHidden/>
              </w:rPr>
              <w:fldChar w:fldCharType="end"/>
            </w:r>
          </w:hyperlink>
        </w:p>
        <w:p w14:paraId="2E878E86" w14:textId="613CCCD3" w:rsidR="001B0DBE" w:rsidRDefault="00AD07BE">
          <w:pPr>
            <w:pStyle w:val="TOC2"/>
            <w:rPr>
              <w:noProof/>
            </w:rPr>
          </w:pPr>
          <w:hyperlink w:anchor="_Toc132634341" w:history="1">
            <w:r w:rsidR="001B0DBE" w:rsidRPr="00DB6098">
              <w:rPr>
                <w:rStyle w:val="Hyperlink"/>
                <w:noProof/>
              </w:rPr>
              <w:t>3.1</w:t>
            </w:r>
            <w:r w:rsidR="001B0DBE">
              <w:rPr>
                <w:noProof/>
              </w:rPr>
              <w:tab/>
            </w:r>
            <w:r w:rsidR="001B0DBE" w:rsidRPr="00DB6098">
              <w:rPr>
                <w:rStyle w:val="Hyperlink"/>
                <w:noProof/>
              </w:rPr>
              <w:t>How to set up Environment</w:t>
            </w:r>
            <w:r w:rsidR="001B0DBE">
              <w:rPr>
                <w:noProof/>
                <w:webHidden/>
              </w:rPr>
              <w:tab/>
            </w:r>
            <w:r w:rsidR="001B0DBE">
              <w:rPr>
                <w:noProof/>
                <w:webHidden/>
              </w:rPr>
              <w:fldChar w:fldCharType="begin"/>
            </w:r>
            <w:r w:rsidR="001B0DBE">
              <w:rPr>
                <w:noProof/>
                <w:webHidden/>
              </w:rPr>
              <w:instrText xml:space="preserve"> PAGEREF _Toc132634341 \h </w:instrText>
            </w:r>
            <w:r w:rsidR="001B0DBE">
              <w:rPr>
                <w:noProof/>
                <w:webHidden/>
              </w:rPr>
            </w:r>
            <w:r w:rsidR="001B0DBE">
              <w:rPr>
                <w:noProof/>
                <w:webHidden/>
              </w:rPr>
              <w:fldChar w:fldCharType="separate"/>
            </w:r>
            <w:r w:rsidR="001B0DBE">
              <w:rPr>
                <w:noProof/>
                <w:webHidden/>
              </w:rPr>
              <w:t>7</w:t>
            </w:r>
            <w:r w:rsidR="001B0DBE">
              <w:rPr>
                <w:noProof/>
                <w:webHidden/>
              </w:rPr>
              <w:fldChar w:fldCharType="end"/>
            </w:r>
          </w:hyperlink>
        </w:p>
        <w:p w14:paraId="21737C94" w14:textId="293F9D15" w:rsidR="001B0DBE" w:rsidRDefault="00AD07BE">
          <w:pPr>
            <w:pStyle w:val="TOC2"/>
            <w:rPr>
              <w:noProof/>
            </w:rPr>
          </w:pPr>
          <w:hyperlink w:anchor="_Toc132634342" w:history="1">
            <w:r w:rsidR="001B0DBE" w:rsidRPr="00DB6098">
              <w:rPr>
                <w:rStyle w:val="Hyperlink"/>
                <w:noProof/>
              </w:rPr>
              <w:t>3.2</w:t>
            </w:r>
            <w:r w:rsidR="001B0DBE">
              <w:rPr>
                <w:noProof/>
              </w:rPr>
              <w:tab/>
            </w:r>
            <w:r w:rsidR="001B0DBE" w:rsidRPr="00DB6098">
              <w:rPr>
                <w:rStyle w:val="Hyperlink"/>
                <w:noProof/>
              </w:rPr>
              <w:t>Basic Node Configuration</w:t>
            </w:r>
            <w:r w:rsidR="001B0DBE">
              <w:rPr>
                <w:noProof/>
                <w:webHidden/>
              </w:rPr>
              <w:tab/>
            </w:r>
            <w:r w:rsidR="001B0DBE">
              <w:rPr>
                <w:noProof/>
                <w:webHidden/>
              </w:rPr>
              <w:fldChar w:fldCharType="begin"/>
            </w:r>
            <w:r w:rsidR="001B0DBE">
              <w:rPr>
                <w:noProof/>
                <w:webHidden/>
              </w:rPr>
              <w:instrText xml:space="preserve"> PAGEREF _Toc132634342 \h </w:instrText>
            </w:r>
            <w:r w:rsidR="001B0DBE">
              <w:rPr>
                <w:noProof/>
                <w:webHidden/>
              </w:rPr>
            </w:r>
            <w:r w:rsidR="001B0DBE">
              <w:rPr>
                <w:noProof/>
                <w:webHidden/>
              </w:rPr>
              <w:fldChar w:fldCharType="separate"/>
            </w:r>
            <w:r w:rsidR="001B0DBE">
              <w:rPr>
                <w:noProof/>
                <w:webHidden/>
              </w:rPr>
              <w:t>8</w:t>
            </w:r>
            <w:r w:rsidR="001B0DBE">
              <w:rPr>
                <w:noProof/>
                <w:webHidden/>
              </w:rPr>
              <w:fldChar w:fldCharType="end"/>
            </w:r>
          </w:hyperlink>
        </w:p>
        <w:p w14:paraId="667F01B2" w14:textId="5CB1DE2E" w:rsidR="001B0DBE" w:rsidRDefault="00AD07BE">
          <w:pPr>
            <w:pStyle w:val="TOC1"/>
            <w:rPr>
              <w:noProof/>
            </w:rPr>
          </w:pPr>
          <w:hyperlink w:anchor="_Toc132634343" w:history="1">
            <w:r w:rsidR="001B0DBE" w:rsidRPr="00DB6098">
              <w:rPr>
                <w:rStyle w:val="Hyperlink"/>
                <w:noProof/>
              </w:rPr>
              <w:t>4</w:t>
            </w:r>
            <w:r w:rsidR="001B0DBE">
              <w:rPr>
                <w:noProof/>
              </w:rPr>
              <w:tab/>
            </w:r>
            <w:r w:rsidR="001B0DBE" w:rsidRPr="00DB6098">
              <w:rPr>
                <w:rStyle w:val="Hyperlink"/>
                <w:noProof/>
              </w:rPr>
              <w:t>Appendix</w:t>
            </w:r>
            <w:r w:rsidR="001B0DBE">
              <w:rPr>
                <w:noProof/>
                <w:webHidden/>
              </w:rPr>
              <w:tab/>
            </w:r>
            <w:r w:rsidR="001B0DBE">
              <w:rPr>
                <w:noProof/>
                <w:webHidden/>
              </w:rPr>
              <w:fldChar w:fldCharType="begin"/>
            </w:r>
            <w:r w:rsidR="001B0DBE">
              <w:rPr>
                <w:noProof/>
                <w:webHidden/>
              </w:rPr>
              <w:instrText xml:space="preserve"> PAGEREF _Toc132634343 \h </w:instrText>
            </w:r>
            <w:r w:rsidR="001B0DBE">
              <w:rPr>
                <w:noProof/>
                <w:webHidden/>
              </w:rPr>
            </w:r>
            <w:r w:rsidR="001B0DBE">
              <w:rPr>
                <w:noProof/>
                <w:webHidden/>
              </w:rPr>
              <w:fldChar w:fldCharType="separate"/>
            </w:r>
            <w:r w:rsidR="001B0DBE">
              <w:rPr>
                <w:noProof/>
                <w:webHidden/>
              </w:rPr>
              <w:t>9</w:t>
            </w:r>
            <w:r w:rsidR="001B0DBE">
              <w:rPr>
                <w:noProof/>
                <w:webHidden/>
              </w:rPr>
              <w:fldChar w:fldCharType="end"/>
            </w:r>
          </w:hyperlink>
        </w:p>
        <w:p w14:paraId="3E515E83" w14:textId="3170F1E4" w:rsidR="00676DC2" w:rsidRDefault="00676DC2">
          <w:r>
            <w:rPr>
              <w:b/>
              <w:bCs/>
              <w:noProof/>
            </w:rPr>
            <w:fldChar w:fldCharType="end"/>
          </w:r>
        </w:p>
      </w:sdtContent>
    </w:sdt>
    <w:p w14:paraId="185B511C" w14:textId="24B67A00" w:rsidR="00CE6AE3" w:rsidRDefault="00CE6AE3" w:rsidP="00AB7151">
      <w:pPr>
        <w:spacing w:before="40"/>
      </w:pPr>
    </w:p>
    <w:p w14:paraId="4CF92470" w14:textId="77777777" w:rsidR="00CE6AE3" w:rsidRDefault="00CE6AE3" w:rsidP="00AB7151">
      <w:pPr>
        <w:spacing w:before="40" w:line="240" w:lineRule="auto"/>
      </w:pPr>
    </w:p>
    <w:p w14:paraId="48995ED5" w14:textId="77777777" w:rsidR="00C90625" w:rsidRDefault="00C90625">
      <w:pPr>
        <w:rPr>
          <w:rFonts w:eastAsiaTheme="majorEastAsia" w:cstheme="majorBidi"/>
          <w:b/>
          <w:sz w:val="32"/>
          <w:szCs w:val="32"/>
        </w:rPr>
      </w:pPr>
      <w:bookmarkStart w:id="0" w:name="_Toc117024266"/>
      <w:r>
        <w:br w:type="page"/>
      </w:r>
    </w:p>
    <w:p w14:paraId="4ED5485F" w14:textId="7E9858B7" w:rsidR="00DB753E" w:rsidRDefault="002E4343" w:rsidP="00107837">
      <w:pPr>
        <w:pStyle w:val="Heading1"/>
      </w:pPr>
      <w:bookmarkStart w:id="1" w:name="_Toc132634333"/>
      <w:bookmarkEnd w:id="0"/>
      <w:r>
        <w:lastRenderedPageBreak/>
        <w:t>Hardware</w:t>
      </w:r>
      <w:bookmarkEnd w:id="1"/>
    </w:p>
    <w:p w14:paraId="63111B5D" w14:textId="6E9F0276" w:rsidR="003A1AB6" w:rsidRPr="003A1AB6" w:rsidRDefault="004278F1" w:rsidP="003A1AB6">
      <w:pPr>
        <w:pStyle w:val="Heading2"/>
      </w:pPr>
      <w:bookmarkStart w:id="2" w:name="_Toc132634334"/>
      <w:r w:rsidRPr="003A1AB6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2F20B010" wp14:editId="3159D82A">
            <wp:simplePos x="0" y="0"/>
            <wp:positionH relativeFrom="column">
              <wp:posOffset>342596</wp:posOffset>
            </wp:positionH>
            <wp:positionV relativeFrom="paragraph">
              <wp:posOffset>417830</wp:posOffset>
            </wp:positionV>
            <wp:extent cx="6116955" cy="5065395"/>
            <wp:effectExtent l="19050" t="19050" r="17145" b="20955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8" t="8311" r="8240" b="5313"/>
                    <a:stretch/>
                  </pic:blipFill>
                  <pic:spPr bwMode="auto">
                    <a:xfrm>
                      <a:off x="0" y="0"/>
                      <a:ext cx="6116955" cy="5065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AB6">
        <w:t>High Level Architecture</w:t>
      </w:r>
      <w:bookmarkEnd w:id="2"/>
    </w:p>
    <w:p w14:paraId="3F98D3D6" w14:textId="77777777" w:rsidR="004278F1" w:rsidRDefault="004278F1">
      <w:pPr>
        <w:rPr>
          <w:rFonts w:ascii="Arial Nova" w:eastAsiaTheme="majorEastAsia" w:hAnsi="Arial Nova" w:cstheme="majorBidi"/>
          <w:bCs/>
          <w:color w:val="000000" w:themeColor="text1"/>
          <w:sz w:val="28"/>
          <w:szCs w:val="28"/>
        </w:rPr>
      </w:pPr>
      <w:r>
        <w:br w:type="page"/>
      </w:r>
    </w:p>
    <w:p w14:paraId="60775FDA" w14:textId="709597D7" w:rsidR="00B975F4" w:rsidRDefault="00B975F4" w:rsidP="00B975F4">
      <w:pPr>
        <w:pStyle w:val="Heading1"/>
      </w:pPr>
      <w:bookmarkStart w:id="3" w:name="_Toc132634335"/>
      <w:r>
        <w:lastRenderedPageBreak/>
        <w:t>P</w:t>
      </w:r>
      <w:r w:rsidR="00A54DFE">
        <w:t>rinted Circuit Board</w:t>
      </w:r>
      <w:bookmarkEnd w:id="3"/>
    </w:p>
    <w:p w14:paraId="3072CFE9" w14:textId="5E50E53E" w:rsidR="004278F1" w:rsidRDefault="004278F1" w:rsidP="004F698D">
      <w:pPr>
        <w:pStyle w:val="Heading2"/>
      </w:pPr>
      <w:bookmarkStart w:id="4" w:name="_Toc132634336"/>
      <w:r>
        <w:t xml:space="preserve">PCB </w:t>
      </w:r>
      <w:r w:rsidR="00C41F26">
        <w:t xml:space="preserve">Description &amp; </w:t>
      </w:r>
      <w:r>
        <w:t>Details</w:t>
      </w:r>
      <w:bookmarkEnd w:id="4"/>
    </w:p>
    <w:p w14:paraId="6A91CFD9" w14:textId="1DCA0D22" w:rsidR="004278F1" w:rsidRDefault="004278F1" w:rsidP="004278F1"/>
    <w:p w14:paraId="2734E7F0" w14:textId="3403A0AC" w:rsidR="00C41F26" w:rsidRDefault="00C41F26" w:rsidP="00E60C13">
      <w:pPr>
        <w:pStyle w:val="ListParagraph"/>
        <w:numPr>
          <w:ilvl w:val="0"/>
          <w:numId w:val="19"/>
        </w:numPr>
      </w:pPr>
      <w:r>
        <w:t>The PCB is made of 100mm x 100mm x 1.6mm FR4</w:t>
      </w:r>
      <w:r w:rsidR="0096035D">
        <w:t>. The solder</w:t>
      </w:r>
      <w:r w:rsidR="00C42C51">
        <w:t xml:space="preserve"> mask</w:t>
      </w:r>
      <w:r w:rsidR="0096035D">
        <w:t xml:space="preserve"> and conformal coating are lead-free. </w:t>
      </w:r>
      <w:r w:rsidR="008A64C5">
        <w:t xml:space="preserve">Follow the </w:t>
      </w:r>
      <w:r w:rsidR="00C42C51">
        <w:t>schematic for resistor and capacitor values when soldering.</w:t>
      </w:r>
    </w:p>
    <w:p w14:paraId="5061F498" w14:textId="73BC7DAD" w:rsidR="00302ADB" w:rsidRDefault="00302ADB" w:rsidP="00E60C13">
      <w:pPr>
        <w:pStyle w:val="ListParagraph"/>
        <w:numPr>
          <w:ilvl w:val="0"/>
          <w:numId w:val="19"/>
        </w:numPr>
      </w:pPr>
      <w:r>
        <w:t>Design rules dictate th</w:t>
      </w:r>
      <w:r w:rsidR="00B603D1">
        <w:t>e track width for power signals. For 1</w:t>
      </w:r>
      <w:r w:rsidR="00E60C13">
        <w:t xml:space="preserve"> </w:t>
      </w:r>
      <w:r w:rsidR="00B603D1">
        <w:t>oz/ft</w:t>
      </w:r>
      <w:r w:rsidR="00E60C13" w:rsidRPr="00E60C13">
        <w:rPr>
          <w:vertAlign w:val="superscript"/>
        </w:rPr>
        <w:t>2</w:t>
      </w:r>
      <w:r w:rsidR="00B603D1">
        <w:t xml:space="preserve"> </w:t>
      </w:r>
      <w:r w:rsidR="00E60C13">
        <w:t xml:space="preserve">copper, a tool was used to estimate that 0.6mm tracks are safe </w:t>
      </w:r>
      <w:r w:rsidR="004B45FD">
        <w:t xml:space="preserve">in warm environments </w:t>
      </w:r>
      <w:r w:rsidR="00E60C13">
        <w:t>even at the maximum current draw of 130mA.</w:t>
      </w:r>
    </w:p>
    <w:p w14:paraId="70BC19B8" w14:textId="28A39906" w:rsidR="00712E35" w:rsidRDefault="00D640EC" w:rsidP="00E60C13">
      <w:pPr>
        <w:pStyle w:val="ListParagraph"/>
        <w:numPr>
          <w:ilvl w:val="0"/>
          <w:numId w:val="19"/>
        </w:numPr>
      </w:pPr>
      <w:r>
        <w:t>The PCB has separate inputs for power supplies (6V to 7V</w:t>
      </w:r>
      <w:r w:rsidR="00C41F26">
        <w:t>, uses VIN pin</w:t>
      </w:r>
      <w:r>
        <w:t>) and batteries (3.3V to 4.2V</w:t>
      </w:r>
      <w:r w:rsidR="00C41F26">
        <w:t>, must connect J1 Jumper to JST connector on MKR</w:t>
      </w:r>
      <w:r>
        <w:t>)</w:t>
      </w:r>
      <w:r w:rsidR="00C41F26">
        <w:t>.</w:t>
      </w:r>
    </w:p>
    <w:p w14:paraId="5B760BF2" w14:textId="02AFE7FD" w:rsidR="00712E35" w:rsidRDefault="00712E35" w:rsidP="00E60C13">
      <w:pPr>
        <w:pStyle w:val="ListParagraph"/>
        <w:numPr>
          <w:ilvl w:val="0"/>
          <w:numId w:val="19"/>
        </w:numPr>
      </w:pPr>
      <w:r>
        <w:t>On V1 of the PCB, certain aspects of the hardware can be toggled using a series of DIP switches. There are many options because the exact sensor and interface was unknown at the time of its design.</w:t>
      </w:r>
    </w:p>
    <w:p w14:paraId="4A1A8B06" w14:textId="5FB629E9" w:rsidR="00315B15" w:rsidRDefault="00D96AC1">
      <w:pPr>
        <w:rPr>
          <w:rFonts w:ascii="Arial Nova" w:eastAsiaTheme="majorEastAsia" w:hAnsi="Arial Nova" w:cstheme="majorBidi"/>
          <w:bCs/>
          <w:color w:val="000000" w:themeColor="text1"/>
          <w:sz w:val="28"/>
          <w:szCs w:val="28"/>
        </w:rPr>
      </w:pPr>
      <w:r w:rsidRPr="00315B15">
        <w:rPr>
          <w:noProof/>
        </w:rPr>
        <w:drawing>
          <wp:anchor distT="0" distB="0" distL="114300" distR="114300" simplePos="0" relativeHeight="251658242" behindDoc="0" locked="0" layoutInCell="1" allowOverlap="1" wp14:anchorId="23167433" wp14:editId="6DBD00DD">
            <wp:simplePos x="0" y="0"/>
            <wp:positionH relativeFrom="column">
              <wp:posOffset>1114425</wp:posOffset>
            </wp:positionH>
            <wp:positionV relativeFrom="paragraph">
              <wp:posOffset>215900</wp:posOffset>
            </wp:positionV>
            <wp:extent cx="4572000" cy="4572000"/>
            <wp:effectExtent l="0" t="0" r="0" b="0"/>
            <wp:wrapTopAndBottom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5B15">
        <w:br w:type="page"/>
      </w:r>
    </w:p>
    <w:p w14:paraId="2798B1A4" w14:textId="5AF37D4B" w:rsidR="004278F1" w:rsidRDefault="00F906B0" w:rsidP="00625AA4">
      <w:pPr>
        <w:pStyle w:val="Heading2"/>
      </w:pPr>
      <w:bookmarkStart w:id="5" w:name="_Toc132634337"/>
      <w:r>
        <w:lastRenderedPageBreak/>
        <w:t xml:space="preserve">Configuration via </w:t>
      </w:r>
      <w:r w:rsidR="004278F1">
        <w:t>DIP Switches</w:t>
      </w:r>
      <w:bookmarkEnd w:id="5"/>
    </w:p>
    <w:p w14:paraId="562B76F0" w14:textId="0259FA5F" w:rsidR="00AF4BCE" w:rsidRDefault="00AF4BCE" w:rsidP="00625AA4"/>
    <w:p w14:paraId="5FBDCCEB" w14:textId="15C704EA" w:rsidR="000D2CF7" w:rsidRDefault="00054F54" w:rsidP="00625AA4">
      <w:r>
        <w:t>Please remove power before making configuration changes.</w:t>
      </w:r>
    </w:p>
    <w:p w14:paraId="7FCE4B9B" w14:textId="77777777" w:rsidR="000D2CF7" w:rsidRDefault="000D2CF7" w:rsidP="00625AA4"/>
    <w:p w14:paraId="41EE9E97" w14:textId="770F5E42" w:rsidR="00AF4BCE" w:rsidRPr="00625AA4" w:rsidRDefault="00AF4BCE" w:rsidP="00625AA4">
      <w:r>
        <w:t>Block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278"/>
        <w:gridCol w:w="950"/>
        <w:gridCol w:w="947"/>
        <w:gridCol w:w="942"/>
        <w:gridCol w:w="942"/>
        <w:gridCol w:w="942"/>
        <w:gridCol w:w="949"/>
        <w:gridCol w:w="946"/>
        <w:gridCol w:w="959"/>
        <w:gridCol w:w="1220"/>
      </w:tblGrid>
      <w:tr w:rsidR="00D60774" w14:paraId="7D2AA1A0" w14:textId="76925504" w:rsidTr="00D60774">
        <w:tc>
          <w:tcPr>
            <w:tcW w:w="625" w:type="dxa"/>
          </w:tcPr>
          <w:p w14:paraId="7FC18B41" w14:textId="003D0561" w:rsidR="00C4275F" w:rsidRDefault="00162EF3" w:rsidP="00162EF3">
            <w:pPr>
              <w:jc w:val="right"/>
            </w:pPr>
            <w:r>
              <w:t>#</w:t>
            </w:r>
          </w:p>
        </w:tc>
        <w:tc>
          <w:tcPr>
            <w:tcW w:w="1278" w:type="dxa"/>
          </w:tcPr>
          <w:p w14:paraId="3F083027" w14:textId="617BE702" w:rsidR="00C4275F" w:rsidRPr="0035714E" w:rsidRDefault="00C4275F" w:rsidP="00C4275F">
            <w:pPr>
              <w:jc w:val="center"/>
              <w:rPr>
                <w:b/>
                <w:bCs/>
              </w:rPr>
            </w:pPr>
            <w:r w:rsidRPr="0035714E">
              <w:rPr>
                <w:b/>
                <w:bCs/>
              </w:rPr>
              <w:t>1</w:t>
            </w:r>
          </w:p>
        </w:tc>
        <w:tc>
          <w:tcPr>
            <w:tcW w:w="950" w:type="dxa"/>
          </w:tcPr>
          <w:p w14:paraId="382C259B" w14:textId="695A117D" w:rsidR="00C4275F" w:rsidRPr="0035714E" w:rsidRDefault="00C4275F" w:rsidP="00C4275F">
            <w:pPr>
              <w:jc w:val="center"/>
              <w:rPr>
                <w:b/>
                <w:bCs/>
              </w:rPr>
            </w:pPr>
            <w:r w:rsidRPr="0035714E">
              <w:rPr>
                <w:b/>
                <w:bCs/>
              </w:rPr>
              <w:t>2</w:t>
            </w:r>
          </w:p>
        </w:tc>
        <w:tc>
          <w:tcPr>
            <w:tcW w:w="947" w:type="dxa"/>
          </w:tcPr>
          <w:p w14:paraId="10AB7232" w14:textId="3F5DD97A" w:rsidR="00C4275F" w:rsidRPr="0035714E" w:rsidRDefault="00C4275F" w:rsidP="00C4275F">
            <w:pPr>
              <w:jc w:val="center"/>
              <w:rPr>
                <w:b/>
                <w:bCs/>
              </w:rPr>
            </w:pPr>
            <w:r w:rsidRPr="0035714E">
              <w:rPr>
                <w:b/>
                <w:bCs/>
              </w:rPr>
              <w:t>3</w:t>
            </w:r>
          </w:p>
        </w:tc>
        <w:tc>
          <w:tcPr>
            <w:tcW w:w="942" w:type="dxa"/>
          </w:tcPr>
          <w:p w14:paraId="1C489533" w14:textId="0E6CFAD6" w:rsidR="00C4275F" w:rsidRPr="0035714E" w:rsidRDefault="00C4275F" w:rsidP="00C4275F">
            <w:pPr>
              <w:jc w:val="center"/>
              <w:rPr>
                <w:b/>
                <w:bCs/>
              </w:rPr>
            </w:pPr>
            <w:r w:rsidRPr="0035714E">
              <w:rPr>
                <w:b/>
                <w:bCs/>
              </w:rPr>
              <w:t>4</w:t>
            </w:r>
          </w:p>
        </w:tc>
        <w:tc>
          <w:tcPr>
            <w:tcW w:w="942" w:type="dxa"/>
          </w:tcPr>
          <w:p w14:paraId="27907F60" w14:textId="05DF8B3C" w:rsidR="00C4275F" w:rsidRPr="0035714E" w:rsidRDefault="00C4275F" w:rsidP="00C4275F">
            <w:pPr>
              <w:jc w:val="center"/>
              <w:rPr>
                <w:b/>
                <w:bCs/>
              </w:rPr>
            </w:pPr>
            <w:r w:rsidRPr="0035714E">
              <w:rPr>
                <w:b/>
                <w:bCs/>
              </w:rPr>
              <w:t>5</w:t>
            </w:r>
          </w:p>
        </w:tc>
        <w:tc>
          <w:tcPr>
            <w:tcW w:w="942" w:type="dxa"/>
          </w:tcPr>
          <w:p w14:paraId="6D73420A" w14:textId="6BED25B5" w:rsidR="00C4275F" w:rsidRPr="0035714E" w:rsidRDefault="00C4275F" w:rsidP="00C4275F">
            <w:pPr>
              <w:jc w:val="center"/>
              <w:rPr>
                <w:b/>
                <w:bCs/>
              </w:rPr>
            </w:pPr>
            <w:r w:rsidRPr="0035714E">
              <w:rPr>
                <w:b/>
                <w:bCs/>
              </w:rPr>
              <w:t>6</w:t>
            </w:r>
          </w:p>
        </w:tc>
        <w:tc>
          <w:tcPr>
            <w:tcW w:w="949" w:type="dxa"/>
          </w:tcPr>
          <w:p w14:paraId="79B9745D" w14:textId="03CC7157" w:rsidR="00C4275F" w:rsidRPr="0035714E" w:rsidRDefault="00C4275F" w:rsidP="00C4275F">
            <w:pPr>
              <w:jc w:val="center"/>
              <w:rPr>
                <w:b/>
                <w:bCs/>
              </w:rPr>
            </w:pPr>
            <w:r w:rsidRPr="0035714E">
              <w:rPr>
                <w:b/>
                <w:bCs/>
              </w:rPr>
              <w:t>7</w:t>
            </w:r>
          </w:p>
        </w:tc>
        <w:tc>
          <w:tcPr>
            <w:tcW w:w="946" w:type="dxa"/>
          </w:tcPr>
          <w:p w14:paraId="5AB20201" w14:textId="5524CF53" w:rsidR="00C4275F" w:rsidRPr="0035714E" w:rsidRDefault="00C4275F" w:rsidP="00C4275F">
            <w:pPr>
              <w:jc w:val="center"/>
              <w:rPr>
                <w:b/>
                <w:bCs/>
              </w:rPr>
            </w:pPr>
            <w:r w:rsidRPr="0035714E">
              <w:rPr>
                <w:b/>
                <w:bCs/>
              </w:rPr>
              <w:t>8</w:t>
            </w:r>
          </w:p>
        </w:tc>
        <w:tc>
          <w:tcPr>
            <w:tcW w:w="959" w:type="dxa"/>
          </w:tcPr>
          <w:p w14:paraId="7A03C1B1" w14:textId="00329041" w:rsidR="00C4275F" w:rsidRPr="0035714E" w:rsidRDefault="00C4275F" w:rsidP="00C4275F">
            <w:pPr>
              <w:jc w:val="center"/>
              <w:rPr>
                <w:b/>
                <w:bCs/>
              </w:rPr>
            </w:pPr>
            <w:r w:rsidRPr="0035714E">
              <w:rPr>
                <w:b/>
                <w:bCs/>
              </w:rPr>
              <w:t>9</w:t>
            </w:r>
          </w:p>
        </w:tc>
        <w:tc>
          <w:tcPr>
            <w:tcW w:w="1220" w:type="dxa"/>
          </w:tcPr>
          <w:p w14:paraId="66D4763C" w14:textId="2FF28435" w:rsidR="00C4275F" w:rsidRPr="0035714E" w:rsidRDefault="00C4275F" w:rsidP="00C4275F">
            <w:pPr>
              <w:jc w:val="center"/>
              <w:rPr>
                <w:b/>
                <w:bCs/>
              </w:rPr>
            </w:pPr>
            <w:r w:rsidRPr="0035714E">
              <w:rPr>
                <w:b/>
                <w:bCs/>
              </w:rPr>
              <w:t>10</w:t>
            </w:r>
          </w:p>
        </w:tc>
      </w:tr>
      <w:tr w:rsidR="009F25A7" w14:paraId="07F505B6" w14:textId="0E086512" w:rsidTr="00D60774">
        <w:tc>
          <w:tcPr>
            <w:tcW w:w="625" w:type="dxa"/>
          </w:tcPr>
          <w:p w14:paraId="678780EB" w14:textId="20901BAB" w:rsidR="00A53C8D" w:rsidRDefault="00A53C8D" w:rsidP="004278F1">
            <w:r>
              <w:t>On</w:t>
            </w:r>
          </w:p>
        </w:tc>
        <w:tc>
          <w:tcPr>
            <w:tcW w:w="1278" w:type="dxa"/>
          </w:tcPr>
          <w:p w14:paraId="546992B5" w14:textId="1E26F913" w:rsidR="00A53C8D" w:rsidRPr="0094598B" w:rsidRDefault="00A53C8D" w:rsidP="004278F1">
            <w:pPr>
              <w:rPr>
                <w:sz w:val="18"/>
                <w:szCs w:val="18"/>
              </w:rPr>
            </w:pPr>
            <w:r w:rsidRPr="0094598B">
              <w:rPr>
                <w:sz w:val="18"/>
                <w:szCs w:val="18"/>
              </w:rPr>
              <w:t xml:space="preserve">Tie AREF </w:t>
            </w:r>
            <w:r w:rsidR="00FE6E07">
              <w:rPr>
                <w:sz w:val="18"/>
                <w:szCs w:val="18"/>
              </w:rPr>
              <w:t>p</w:t>
            </w:r>
            <w:r w:rsidRPr="0094598B">
              <w:rPr>
                <w:sz w:val="18"/>
                <w:szCs w:val="18"/>
              </w:rPr>
              <w:t xml:space="preserve">in </w:t>
            </w:r>
            <w:r w:rsidR="0047769A">
              <w:rPr>
                <w:sz w:val="18"/>
                <w:szCs w:val="18"/>
              </w:rPr>
              <w:t>to VCC (3.3V)</w:t>
            </w:r>
          </w:p>
        </w:tc>
        <w:tc>
          <w:tcPr>
            <w:tcW w:w="1897" w:type="dxa"/>
            <w:gridSpan w:val="2"/>
          </w:tcPr>
          <w:p w14:paraId="0FB6B417" w14:textId="26A79BCD" w:rsidR="00A53C8D" w:rsidRPr="0094598B" w:rsidRDefault="00A53C8D" w:rsidP="004278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Connect MPU6050 over I2C</w:t>
            </w:r>
            <w:r w:rsidR="00D5313A">
              <w:rPr>
                <w:sz w:val="18"/>
                <w:szCs w:val="18"/>
              </w:rPr>
              <w:t>. Ensure both 2 and 3 are enabled</w:t>
            </w:r>
          </w:p>
        </w:tc>
        <w:tc>
          <w:tcPr>
            <w:tcW w:w="2826" w:type="dxa"/>
            <w:gridSpan w:val="3"/>
          </w:tcPr>
          <w:p w14:paraId="08B2B005" w14:textId="0710C60B" w:rsidR="00A53C8D" w:rsidRPr="0094598B" w:rsidRDefault="00A53C8D" w:rsidP="004278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Connect ADXL345 over SPI</w:t>
            </w:r>
            <w:r w:rsidR="00D5313A">
              <w:rPr>
                <w:sz w:val="18"/>
                <w:szCs w:val="18"/>
              </w:rPr>
              <w:t>. Ensure 4, 5, and 6 are all enabled</w:t>
            </w:r>
          </w:p>
        </w:tc>
        <w:tc>
          <w:tcPr>
            <w:tcW w:w="1895" w:type="dxa"/>
            <w:gridSpan w:val="2"/>
          </w:tcPr>
          <w:p w14:paraId="7F431AAA" w14:textId="6DF6185A" w:rsidR="00A53C8D" w:rsidRPr="0094598B" w:rsidRDefault="00A53C8D" w:rsidP="004278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Connect ADXL345 over I2C</w:t>
            </w:r>
            <w:r w:rsidR="00CD3567">
              <w:rPr>
                <w:sz w:val="18"/>
                <w:szCs w:val="18"/>
              </w:rPr>
              <w:t>. Ensure both 7 and 8 are enabled</w:t>
            </w:r>
          </w:p>
        </w:tc>
        <w:tc>
          <w:tcPr>
            <w:tcW w:w="959" w:type="dxa"/>
          </w:tcPr>
          <w:p w14:paraId="4C62DE3F" w14:textId="4F95CC3E" w:rsidR="00A53C8D" w:rsidRPr="0094598B" w:rsidRDefault="00D10A13" w:rsidP="004278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Tie MODE (pin 2) to GND</w:t>
            </w:r>
            <w:r w:rsidR="00144F19">
              <w:rPr>
                <w:sz w:val="18"/>
                <w:szCs w:val="18"/>
              </w:rPr>
              <w:t xml:space="preserve">. Can </w:t>
            </w:r>
            <w:r w:rsidR="00625AA4">
              <w:rPr>
                <w:sz w:val="18"/>
                <w:szCs w:val="18"/>
              </w:rPr>
              <w:t>allow setting LoRa channel, for example.</w:t>
            </w:r>
          </w:p>
        </w:tc>
        <w:tc>
          <w:tcPr>
            <w:tcW w:w="1220" w:type="dxa"/>
          </w:tcPr>
          <w:p w14:paraId="731A26D2" w14:textId="341D2962" w:rsidR="00A53C8D" w:rsidRPr="0094598B" w:rsidRDefault="00CD3567" w:rsidP="004278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Decouple</w:t>
            </w:r>
            <w:r w:rsidR="00625AA4">
              <w:rPr>
                <w:sz w:val="18"/>
                <w:szCs w:val="18"/>
              </w:rPr>
              <w:t>s</w:t>
            </w:r>
            <w:r w:rsidR="00D6372C">
              <w:rPr>
                <w:sz w:val="18"/>
                <w:szCs w:val="18"/>
              </w:rPr>
              <w:t xml:space="preserve"> RESET</w:t>
            </w:r>
            <w:r w:rsidR="00622522">
              <w:rPr>
                <w:sz w:val="18"/>
                <w:szCs w:val="18"/>
              </w:rPr>
              <w:t>. The board is locked and may not be programmed</w:t>
            </w:r>
          </w:p>
        </w:tc>
      </w:tr>
      <w:tr w:rsidR="00CD3567" w14:paraId="14647CD0" w14:textId="57DFC955" w:rsidTr="00D60774">
        <w:tc>
          <w:tcPr>
            <w:tcW w:w="625" w:type="dxa"/>
          </w:tcPr>
          <w:p w14:paraId="5DE8BD08" w14:textId="043DC460" w:rsidR="00CD3567" w:rsidRDefault="00CD3567" w:rsidP="004278F1">
            <w:r>
              <w:t>Off</w:t>
            </w:r>
          </w:p>
        </w:tc>
        <w:tc>
          <w:tcPr>
            <w:tcW w:w="1278" w:type="dxa"/>
          </w:tcPr>
          <w:p w14:paraId="44A8B24C" w14:textId="0945EC51" w:rsidR="00CD3567" w:rsidRPr="0094598B" w:rsidRDefault="0040359F" w:rsidP="004278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Allow</w:t>
            </w:r>
            <w:r w:rsidR="0047769A">
              <w:rPr>
                <w:sz w:val="18"/>
                <w:szCs w:val="18"/>
              </w:rPr>
              <w:t xml:space="preserve">s </w:t>
            </w:r>
            <w:r w:rsidRPr="0094598B">
              <w:rPr>
                <w:sz w:val="18"/>
                <w:szCs w:val="18"/>
              </w:rPr>
              <w:t xml:space="preserve">AREF </w:t>
            </w:r>
            <w:r w:rsidR="00FE6E07">
              <w:rPr>
                <w:sz w:val="18"/>
                <w:szCs w:val="18"/>
              </w:rPr>
              <w:t>p</w:t>
            </w:r>
            <w:r w:rsidRPr="0094598B">
              <w:rPr>
                <w:sz w:val="18"/>
                <w:szCs w:val="18"/>
              </w:rPr>
              <w:t xml:space="preserve">in </w:t>
            </w:r>
            <w:r>
              <w:rPr>
                <w:sz w:val="18"/>
                <w:szCs w:val="18"/>
              </w:rPr>
              <w:t>to float</w:t>
            </w:r>
          </w:p>
        </w:tc>
        <w:tc>
          <w:tcPr>
            <w:tcW w:w="1897" w:type="dxa"/>
            <w:gridSpan w:val="2"/>
          </w:tcPr>
          <w:p w14:paraId="50533BDE" w14:textId="466DCE78" w:rsidR="00CD3567" w:rsidRPr="0094598B" w:rsidRDefault="0047769A" w:rsidP="004278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Disconnect MPU6050 I2C interface. Ensure both 2 and 3 are disabled</w:t>
            </w:r>
          </w:p>
        </w:tc>
        <w:tc>
          <w:tcPr>
            <w:tcW w:w="2826" w:type="dxa"/>
            <w:gridSpan w:val="3"/>
          </w:tcPr>
          <w:p w14:paraId="57767522" w14:textId="298A3AD0" w:rsidR="00CD3567" w:rsidRPr="0094598B" w:rsidRDefault="00CD3567" w:rsidP="004278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Disconnect ADXL345 SPI interfac</w:t>
            </w:r>
            <w:r w:rsidR="0040359F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. Ensure 4, 5, and 6 are all </w:t>
            </w:r>
            <w:r w:rsidR="0040359F">
              <w:rPr>
                <w:sz w:val="18"/>
                <w:szCs w:val="18"/>
              </w:rPr>
              <w:t>dis</w:t>
            </w:r>
            <w:r>
              <w:rPr>
                <w:sz w:val="18"/>
                <w:szCs w:val="18"/>
              </w:rPr>
              <w:t>abled</w:t>
            </w:r>
          </w:p>
        </w:tc>
        <w:tc>
          <w:tcPr>
            <w:tcW w:w="1895" w:type="dxa"/>
            <w:gridSpan w:val="2"/>
          </w:tcPr>
          <w:p w14:paraId="058BF49D" w14:textId="36FEF47C" w:rsidR="00CD3567" w:rsidRPr="0094598B" w:rsidRDefault="00CD3567" w:rsidP="004278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Disconnect ADXL345 I2C interface. Ensure both 7 and 8 are disabled</w:t>
            </w:r>
          </w:p>
        </w:tc>
        <w:tc>
          <w:tcPr>
            <w:tcW w:w="959" w:type="dxa"/>
          </w:tcPr>
          <w:p w14:paraId="6533EEFE" w14:textId="6EB36A10" w:rsidR="00CD3567" w:rsidRPr="0094598B" w:rsidRDefault="00CD3567" w:rsidP="004278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 pin is pulled HIGH</w:t>
            </w:r>
            <w:r w:rsidR="00144F19">
              <w:rPr>
                <w:sz w:val="18"/>
                <w:szCs w:val="18"/>
              </w:rPr>
              <w:t>, if set in software</w:t>
            </w:r>
          </w:p>
        </w:tc>
        <w:tc>
          <w:tcPr>
            <w:tcW w:w="1220" w:type="dxa"/>
          </w:tcPr>
          <w:p w14:paraId="3F3BA1B6" w14:textId="609BB0B4" w:rsidR="00CD3567" w:rsidRPr="0094598B" w:rsidRDefault="00CD3567" w:rsidP="004278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Unlock RESET capacitor. Allows board to be programmed</w:t>
            </w:r>
          </w:p>
        </w:tc>
      </w:tr>
    </w:tbl>
    <w:p w14:paraId="5A910146" w14:textId="77777777" w:rsidR="00625AA4" w:rsidRDefault="00625AA4" w:rsidP="004278F1"/>
    <w:p w14:paraId="086A2CA6" w14:textId="3C67D97D" w:rsidR="00AF4BCE" w:rsidRDefault="00AF4BCE" w:rsidP="004278F1">
      <w:r>
        <w:t>Block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383"/>
        <w:gridCol w:w="1193"/>
        <w:gridCol w:w="1193"/>
        <w:gridCol w:w="1193"/>
        <w:gridCol w:w="766"/>
        <w:gridCol w:w="765"/>
        <w:gridCol w:w="769"/>
        <w:gridCol w:w="885"/>
        <w:gridCol w:w="893"/>
        <w:gridCol w:w="1035"/>
      </w:tblGrid>
      <w:tr w:rsidR="00E01FE0" w14:paraId="60B1A6F6" w14:textId="77777777" w:rsidTr="00D60774">
        <w:tc>
          <w:tcPr>
            <w:tcW w:w="625" w:type="dxa"/>
          </w:tcPr>
          <w:p w14:paraId="7F2BFC17" w14:textId="23BE0895" w:rsidR="00162616" w:rsidRDefault="00162EF3" w:rsidP="00162EF3">
            <w:pPr>
              <w:jc w:val="right"/>
            </w:pPr>
            <w:r>
              <w:t>#</w:t>
            </w:r>
          </w:p>
        </w:tc>
        <w:tc>
          <w:tcPr>
            <w:tcW w:w="1383" w:type="dxa"/>
          </w:tcPr>
          <w:p w14:paraId="55730AB2" w14:textId="77777777" w:rsidR="00162616" w:rsidRPr="0035714E" w:rsidRDefault="00162616" w:rsidP="00A87839">
            <w:pPr>
              <w:jc w:val="center"/>
              <w:rPr>
                <w:b/>
                <w:bCs/>
              </w:rPr>
            </w:pPr>
            <w:r w:rsidRPr="0035714E">
              <w:rPr>
                <w:b/>
                <w:bCs/>
              </w:rPr>
              <w:t>1</w:t>
            </w:r>
          </w:p>
        </w:tc>
        <w:tc>
          <w:tcPr>
            <w:tcW w:w="1193" w:type="dxa"/>
          </w:tcPr>
          <w:p w14:paraId="396E30BF" w14:textId="77777777" w:rsidR="00162616" w:rsidRPr="0035714E" w:rsidRDefault="00162616" w:rsidP="00A87839">
            <w:pPr>
              <w:jc w:val="center"/>
              <w:rPr>
                <w:b/>
                <w:bCs/>
              </w:rPr>
            </w:pPr>
            <w:r w:rsidRPr="0035714E">
              <w:rPr>
                <w:b/>
                <w:bCs/>
              </w:rPr>
              <w:t>2</w:t>
            </w:r>
          </w:p>
        </w:tc>
        <w:tc>
          <w:tcPr>
            <w:tcW w:w="1193" w:type="dxa"/>
          </w:tcPr>
          <w:p w14:paraId="5350E04F" w14:textId="77777777" w:rsidR="00162616" w:rsidRPr="0035714E" w:rsidRDefault="00162616" w:rsidP="00A87839">
            <w:pPr>
              <w:jc w:val="center"/>
              <w:rPr>
                <w:b/>
                <w:bCs/>
              </w:rPr>
            </w:pPr>
            <w:r w:rsidRPr="0035714E">
              <w:rPr>
                <w:b/>
                <w:bCs/>
              </w:rPr>
              <w:t>3</w:t>
            </w:r>
          </w:p>
        </w:tc>
        <w:tc>
          <w:tcPr>
            <w:tcW w:w="1193" w:type="dxa"/>
          </w:tcPr>
          <w:p w14:paraId="60BA1721" w14:textId="77777777" w:rsidR="00162616" w:rsidRPr="0035714E" w:rsidRDefault="00162616" w:rsidP="00A87839">
            <w:pPr>
              <w:jc w:val="center"/>
              <w:rPr>
                <w:b/>
                <w:bCs/>
              </w:rPr>
            </w:pPr>
            <w:r w:rsidRPr="0035714E">
              <w:rPr>
                <w:b/>
                <w:bCs/>
              </w:rPr>
              <w:t>4</w:t>
            </w:r>
          </w:p>
        </w:tc>
        <w:tc>
          <w:tcPr>
            <w:tcW w:w="766" w:type="dxa"/>
          </w:tcPr>
          <w:p w14:paraId="5E16446C" w14:textId="77777777" w:rsidR="00162616" w:rsidRPr="0035714E" w:rsidRDefault="00162616" w:rsidP="00A87839">
            <w:pPr>
              <w:jc w:val="center"/>
              <w:rPr>
                <w:b/>
                <w:bCs/>
              </w:rPr>
            </w:pPr>
            <w:r w:rsidRPr="0035714E">
              <w:rPr>
                <w:b/>
                <w:bCs/>
              </w:rPr>
              <w:t>5</w:t>
            </w:r>
          </w:p>
        </w:tc>
        <w:tc>
          <w:tcPr>
            <w:tcW w:w="765" w:type="dxa"/>
          </w:tcPr>
          <w:p w14:paraId="174BD19B" w14:textId="77777777" w:rsidR="00162616" w:rsidRPr="0035714E" w:rsidRDefault="00162616" w:rsidP="00A87839">
            <w:pPr>
              <w:jc w:val="center"/>
              <w:rPr>
                <w:b/>
                <w:bCs/>
              </w:rPr>
            </w:pPr>
            <w:r w:rsidRPr="0035714E">
              <w:rPr>
                <w:b/>
                <w:bCs/>
              </w:rPr>
              <w:t>6</w:t>
            </w:r>
          </w:p>
        </w:tc>
        <w:tc>
          <w:tcPr>
            <w:tcW w:w="769" w:type="dxa"/>
          </w:tcPr>
          <w:p w14:paraId="52B4F023" w14:textId="77777777" w:rsidR="00162616" w:rsidRPr="0035714E" w:rsidRDefault="00162616" w:rsidP="00A87839">
            <w:pPr>
              <w:jc w:val="center"/>
              <w:rPr>
                <w:b/>
                <w:bCs/>
              </w:rPr>
            </w:pPr>
            <w:r w:rsidRPr="0035714E">
              <w:rPr>
                <w:b/>
                <w:bCs/>
              </w:rPr>
              <w:t>7</w:t>
            </w:r>
          </w:p>
        </w:tc>
        <w:tc>
          <w:tcPr>
            <w:tcW w:w="885" w:type="dxa"/>
          </w:tcPr>
          <w:p w14:paraId="026D5DD6" w14:textId="77777777" w:rsidR="00162616" w:rsidRPr="0035714E" w:rsidRDefault="00162616" w:rsidP="00A87839">
            <w:pPr>
              <w:jc w:val="center"/>
              <w:rPr>
                <w:b/>
                <w:bCs/>
              </w:rPr>
            </w:pPr>
            <w:r w:rsidRPr="0035714E">
              <w:rPr>
                <w:b/>
                <w:bCs/>
              </w:rPr>
              <w:t>8</w:t>
            </w:r>
          </w:p>
        </w:tc>
        <w:tc>
          <w:tcPr>
            <w:tcW w:w="893" w:type="dxa"/>
          </w:tcPr>
          <w:p w14:paraId="38B59C88" w14:textId="77777777" w:rsidR="00162616" w:rsidRPr="0035714E" w:rsidRDefault="00162616" w:rsidP="00A87839">
            <w:pPr>
              <w:jc w:val="center"/>
              <w:rPr>
                <w:b/>
                <w:bCs/>
              </w:rPr>
            </w:pPr>
            <w:r w:rsidRPr="0035714E">
              <w:rPr>
                <w:b/>
                <w:bCs/>
              </w:rPr>
              <w:t>9</w:t>
            </w:r>
          </w:p>
        </w:tc>
        <w:tc>
          <w:tcPr>
            <w:tcW w:w="1035" w:type="dxa"/>
          </w:tcPr>
          <w:p w14:paraId="2A42D351" w14:textId="77777777" w:rsidR="00162616" w:rsidRPr="0035714E" w:rsidRDefault="00162616" w:rsidP="00A87839">
            <w:pPr>
              <w:jc w:val="center"/>
              <w:rPr>
                <w:b/>
                <w:bCs/>
              </w:rPr>
            </w:pPr>
            <w:r w:rsidRPr="0035714E">
              <w:rPr>
                <w:b/>
                <w:bCs/>
              </w:rPr>
              <w:t>10</w:t>
            </w:r>
          </w:p>
        </w:tc>
      </w:tr>
      <w:tr w:rsidR="00150BD0" w14:paraId="6513A3C8" w14:textId="77777777" w:rsidTr="00D60774">
        <w:tc>
          <w:tcPr>
            <w:tcW w:w="625" w:type="dxa"/>
          </w:tcPr>
          <w:p w14:paraId="1A5F11B9" w14:textId="77777777" w:rsidR="00F3532A" w:rsidRDefault="00F3532A" w:rsidP="00A87839">
            <w:r>
              <w:t>On</w:t>
            </w:r>
          </w:p>
        </w:tc>
        <w:tc>
          <w:tcPr>
            <w:tcW w:w="1383" w:type="dxa"/>
          </w:tcPr>
          <w:p w14:paraId="4C379E54" w14:textId="489ED1E9" w:rsidR="00F3532A" w:rsidRPr="0094598B" w:rsidRDefault="00F3532A" w:rsidP="00A878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Connect ADXL345 INT1 to pin 7</w:t>
            </w:r>
            <w:r w:rsidR="00324974">
              <w:rPr>
                <w:sz w:val="18"/>
                <w:szCs w:val="18"/>
              </w:rPr>
              <w:t>. Ensure pin 3 is off!</w:t>
            </w:r>
          </w:p>
        </w:tc>
        <w:tc>
          <w:tcPr>
            <w:tcW w:w="1193" w:type="dxa"/>
          </w:tcPr>
          <w:p w14:paraId="116E19F7" w14:textId="18983275" w:rsidR="00F3532A" w:rsidRDefault="00F3532A" w:rsidP="00A878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Connect ADXL345 INT2 to pin 6.</w:t>
            </w:r>
            <w:r w:rsidR="00324974">
              <w:rPr>
                <w:sz w:val="18"/>
                <w:szCs w:val="18"/>
              </w:rPr>
              <w:t xml:space="preserve"> Ensure pin 4 is off!</w:t>
            </w:r>
          </w:p>
          <w:p w14:paraId="0D86A435" w14:textId="2D86F948" w:rsidR="00F3532A" w:rsidRPr="0094598B" w:rsidRDefault="00F3532A" w:rsidP="00A878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Note: this is also the LED_BUILTIN pin</w:t>
            </w:r>
          </w:p>
        </w:tc>
        <w:tc>
          <w:tcPr>
            <w:tcW w:w="1193" w:type="dxa"/>
          </w:tcPr>
          <w:p w14:paraId="0CC1D83B" w14:textId="1B3A8B93" w:rsidR="00F3532A" w:rsidRPr="0094598B" w:rsidRDefault="00F3532A" w:rsidP="00A878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Connect ADXL355 INT1 to pin 7</w:t>
            </w:r>
            <w:r w:rsidR="00324974">
              <w:rPr>
                <w:sz w:val="18"/>
                <w:szCs w:val="18"/>
              </w:rPr>
              <w:t>. Ensure pin 1 is off!</w:t>
            </w:r>
          </w:p>
        </w:tc>
        <w:tc>
          <w:tcPr>
            <w:tcW w:w="1193" w:type="dxa"/>
          </w:tcPr>
          <w:p w14:paraId="0EDC3E9B" w14:textId="0DB53634" w:rsidR="00F3532A" w:rsidRDefault="00F3532A" w:rsidP="00A878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Connect ADXL355 INT2 to pin 6.</w:t>
            </w:r>
            <w:r w:rsidR="00324974">
              <w:rPr>
                <w:sz w:val="18"/>
                <w:szCs w:val="18"/>
              </w:rPr>
              <w:t xml:space="preserve"> Ensure pin</w:t>
            </w:r>
            <w:r w:rsidR="002E455D">
              <w:rPr>
                <w:sz w:val="18"/>
                <w:szCs w:val="18"/>
              </w:rPr>
              <w:t xml:space="preserve"> 2 is off!</w:t>
            </w:r>
          </w:p>
          <w:p w14:paraId="2874B923" w14:textId="325A74AF" w:rsidR="00F3532A" w:rsidRPr="0094598B" w:rsidRDefault="00F3532A" w:rsidP="00A878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Note: this is also the LED_BUILTIN pin</w:t>
            </w:r>
          </w:p>
        </w:tc>
        <w:tc>
          <w:tcPr>
            <w:tcW w:w="2300" w:type="dxa"/>
            <w:gridSpan w:val="3"/>
          </w:tcPr>
          <w:p w14:paraId="2B75B2BF" w14:textId="02F7811F" w:rsidR="00F3532A" w:rsidRPr="0094598B" w:rsidRDefault="00324974" w:rsidP="00A878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Connect ADXL355 over SPI. Ensure 5, 6, and 7 are all enabled.</w:t>
            </w:r>
          </w:p>
        </w:tc>
        <w:tc>
          <w:tcPr>
            <w:tcW w:w="885" w:type="dxa"/>
          </w:tcPr>
          <w:p w14:paraId="6F0C6096" w14:textId="1C6B334B" w:rsidR="00F3532A" w:rsidRPr="0094598B" w:rsidRDefault="00797819" w:rsidP="00A878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Battery input connects to voltage divider</w:t>
            </w:r>
          </w:p>
        </w:tc>
        <w:tc>
          <w:tcPr>
            <w:tcW w:w="893" w:type="dxa"/>
          </w:tcPr>
          <w:p w14:paraId="48E25872" w14:textId="57C785F7" w:rsidR="00F3532A" w:rsidRPr="0094598B" w:rsidRDefault="0097027B" w:rsidP="00A878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 ADC (pin A1) </w:t>
            </w:r>
            <w:r w:rsidR="00212556">
              <w:rPr>
                <w:sz w:val="18"/>
                <w:szCs w:val="18"/>
              </w:rPr>
              <w:t>connects to voltage divider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5" w:type="dxa"/>
          </w:tcPr>
          <w:p w14:paraId="2E67F44B" w14:textId="53FC1BB8" w:rsidR="00F3532A" w:rsidRPr="0094598B" w:rsidRDefault="00150BD0" w:rsidP="00A878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effect</w:t>
            </w:r>
            <w:r w:rsidR="001F4B22">
              <w:rPr>
                <w:sz w:val="18"/>
                <w:szCs w:val="18"/>
              </w:rPr>
              <w:t>, due to an error</w:t>
            </w:r>
          </w:p>
        </w:tc>
      </w:tr>
      <w:tr w:rsidR="00150BD0" w14:paraId="4118D223" w14:textId="77777777" w:rsidTr="00D60774">
        <w:tc>
          <w:tcPr>
            <w:tcW w:w="625" w:type="dxa"/>
          </w:tcPr>
          <w:p w14:paraId="3D7F14E3" w14:textId="77777777" w:rsidR="00F3532A" w:rsidRDefault="00F3532A" w:rsidP="00A87839">
            <w:r>
              <w:t>Off</w:t>
            </w:r>
          </w:p>
        </w:tc>
        <w:tc>
          <w:tcPr>
            <w:tcW w:w="1383" w:type="dxa"/>
          </w:tcPr>
          <w:p w14:paraId="4F510B27" w14:textId="52A5D93A" w:rsidR="00F3532A" w:rsidRPr="0094598B" w:rsidRDefault="002E455D" w:rsidP="00A878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ADXL345 INT1 is disconnected</w:t>
            </w:r>
          </w:p>
        </w:tc>
        <w:tc>
          <w:tcPr>
            <w:tcW w:w="1193" w:type="dxa"/>
          </w:tcPr>
          <w:p w14:paraId="1235567B" w14:textId="67A3CE63" w:rsidR="00F3532A" w:rsidRPr="0094598B" w:rsidRDefault="002E455D" w:rsidP="00A878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ADXL345 INT</w:t>
            </w:r>
            <w:r w:rsidR="00797819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is disconnected</w:t>
            </w:r>
          </w:p>
        </w:tc>
        <w:tc>
          <w:tcPr>
            <w:tcW w:w="1193" w:type="dxa"/>
          </w:tcPr>
          <w:p w14:paraId="7325A3F7" w14:textId="147078C6" w:rsidR="00F3532A" w:rsidRPr="0094598B" w:rsidRDefault="002E455D" w:rsidP="00A878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ADXL3</w:t>
            </w:r>
            <w:r w:rsidR="00797819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5 INT1 is disconnected</w:t>
            </w:r>
          </w:p>
        </w:tc>
        <w:tc>
          <w:tcPr>
            <w:tcW w:w="1193" w:type="dxa"/>
          </w:tcPr>
          <w:p w14:paraId="26F0D300" w14:textId="6950703E" w:rsidR="00F3532A" w:rsidRPr="0094598B" w:rsidRDefault="002E455D" w:rsidP="00A878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ADXL3</w:t>
            </w:r>
            <w:r w:rsidR="00797819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5 INT</w:t>
            </w:r>
            <w:r w:rsidR="00797819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is disconnected</w:t>
            </w:r>
          </w:p>
        </w:tc>
        <w:tc>
          <w:tcPr>
            <w:tcW w:w="2300" w:type="dxa"/>
            <w:gridSpan w:val="3"/>
          </w:tcPr>
          <w:p w14:paraId="13285E49" w14:textId="49B59A73" w:rsidR="00F3532A" w:rsidRPr="0094598B" w:rsidRDefault="00324974" w:rsidP="00A878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Disconnect ADXL355 SPI interface. Ensure 5, 6, and 7 are all disabled.</w:t>
            </w:r>
          </w:p>
        </w:tc>
        <w:tc>
          <w:tcPr>
            <w:tcW w:w="885" w:type="dxa"/>
          </w:tcPr>
          <w:p w14:paraId="38BD0878" w14:textId="59D9FB44" w:rsidR="00F3532A" w:rsidRPr="0094598B" w:rsidRDefault="008A4946" w:rsidP="00A878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reason to have off</w:t>
            </w:r>
            <w:r w:rsidR="00E01FE0">
              <w:rPr>
                <w:sz w:val="18"/>
                <w:szCs w:val="18"/>
              </w:rPr>
              <w:t>; draw is minimal</w:t>
            </w:r>
          </w:p>
        </w:tc>
        <w:tc>
          <w:tcPr>
            <w:tcW w:w="893" w:type="dxa"/>
          </w:tcPr>
          <w:p w14:paraId="46FABD5C" w14:textId="3A3BC2D3" w:rsidR="00F3532A" w:rsidRPr="0094598B" w:rsidRDefault="00212556" w:rsidP="00A878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Pin A1 is freed from voltage divider</w:t>
            </w:r>
          </w:p>
        </w:tc>
        <w:tc>
          <w:tcPr>
            <w:tcW w:w="1035" w:type="dxa"/>
          </w:tcPr>
          <w:p w14:paraId="1C3F3D21" w14:textId="1DBE2F60" w:rsidR="00F3532A" w:rsidRPr="0094598B" w:rsidRDefault="00150BD0" w:rsidP="00A878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effect</w:t>
            </w:r>
          </w:p>
        </w:tc>
      </w:tr>
    </w:tbl>
    <w:p w14:paraId="19E4F231" w14:textId="77777777" w:rsidR="00162616" w:rsidRDefault="00162616" w:rsidP="004278F1"/>
    <w:p w14:paraId="4C1E0AC4" w14:textId="77777777" w:rsidR="00AF4BCE" w:rsidRDefault="00AF4BCE">
      <w:pPr>
        <w:rPr>
          <w:rFonts w:ascii="Arial Nova" w:eastAsiaTheme="majorEastAsia" w:hAnsi="Arial Nova" w:cstheme="majorBidi"/>
          <w:bCs/>
          <w:color w:val="000000" w:themeColor="text1"/>
          <w:sz w:val="28"/>
          <w:szCs w:val="28"/>
        </w:rPr>
      </w:pPr>
      <w:r>
        <w:br w:type="page"/>
      </w:r>
    </w:p>
    <w:p w14:paraId="10437599" w14:textId="7C115951" w:rsidR="009823DC" w:rsidRDefault="00625AA4" w:rsidP="00625AA4">
      <w:pPr>
        <w:pStyle w:val="Heading2"/>
      </w:pPr>
      <w:bookmarkStart w:id="6" w:name="_Toc132634338"/>
      <w:r>
        <w:lastRenderedPageBreak/>
        <w:t>Mistakes</w:t>
      </w:r>
      <w:r w:rsidR="00042CED">
        <w:t xml:space="preserve"> on PCB V1</w:t>
      </w:r>
      <w:bookmarkEnd w:id="6"/>
    </w:p>
    <w:p w14:paraId="24FD8F57" w14:textId="77777777" w:rsidR="009823DC" w:rsidRDefault="009823DC" w:rsidP="00042CED"/>
    <w:p w14:paraId="34EC48C1" w14:textId="6AF375E2" w:rsidR="000A0F00" w:rsidRDefault="00BD7CE3" w:rsidP="00073A5D">
      <w:pPr>
        <w:pStyle w:val="ListParagraph"/>
        <w:numPr>
          <w:ilvl w:val="0"/>
          <w:numId w:val="15"/>
        </w:numPr>
      </w:pPr>
      <w:r>
        <w:t xml:space="preserve">There are spots for 2 </w:t>
      </w:r>
      <w:r w:rsidR="000A0F00">
        <w:t xml:space="preserve">tactile </w:t>
      </w:r>
      <w:r>
        <w:t xml:space="preserve">momentary switches on the board. The switch </w:t>
      </w:r>
      <w:r w:rsidR="000A0F00">
        <w:t xml:space="preserve">labeled </w:t>
      </w:r>
      <w:r>
        <w:t xml:space="preserve">SW2 </w:t>
      </w:r>
      <w:r w:rsidR="00073A5D">
        <w:t>will</w:t>
      </w:r>
      <w:r>
        <w:t xml:space="preserve"> n</w:t>
      </w:r>
      <w:r w:rsidR="005E742D">
        <w:t>ever</w:t>
      </w:r>
      <w:r>
        <w:t xml:space="preserve"> work because it has no grounding</w:t>
      </w:r>
      <w:r w:rsidR="00073A5D">
        <w:t>.</w:t>
      </w:r>
      <w:r w:rsidR="000A0F00">
        <w:t xml:space="preserve"> </w:t>
      </w:r>
    </w:p>
    <w:p w14:paraId="0B0FBD8E" w14:textId="5C70C7F0" w:rsidR="00855D87" w:rsidRDefault="00F82EEC" w:rsidP="00392900">
      <w:pPr>
        <w:pStyle w:val="ListParagraph"/>
        <w:numPr>
          <w:ilvl w:val="0"/>
          <w:numId w:val="15"/>
        </w:numPr>
      </w:pPr>
      <w:r>
        <w:t>The on-PCB status LED cannot turn on because it depends on switch 10 being on, which, due to a</w:t>
      </w:r>
      <w:r w:rsidR="005E742D">
        <w:t xml:space="preserve"> ground-island </w:t>
      </w:r>
      <w:r>
        <w:t>routing error, has no grounding</w:t>
      </w:r>
      <w:r w:rsidR="008E62DF">
        <w:t>. You can just use the built-in LED on the MKR board; they are the same pin.</w:t>
      </w:r>
    </w:p>
    <w:p w14:paraId="18B2F1A6" w14:textId="47341B5A" w:rsidR="00F92584" w:rsidRDefault="00324C6F" w:rsidP="00392900">
      <w:pPr>
        <w:pStyle w:val="ListParagraph"/>
        <w:numPr>
          <w:ilvl w:val="0"/>
          <w:numId w:val="15"/>
        </w:numPr>
      </w:pPr>
      <w:r>
        <w:t>The top layer of the PCB has no solid copper zone</w:t>
      </w:r>
      <w:r w:rsidR="00EA155B">
        <w:t>. It looks bad, and this could’ve fixed the previous issue.</w:t>
      </w:r>
    </w:p>
    <w:p w14:paraId="434F6D51" w14:textId="3481176E" w:rsidR="00FB1F2D" w:rsidRDefault="00855D87" w:rsidP="00855D87">
      <w:pPr>
        <w:pStyle w:val="Heading2"/>
      </w:pPr>
      <w:bookmarkStart w:id="7" w:name="_Toc132634339"/>
      <w:r>
        <w:t>Potential Improvements</w:t>
      </w:r>
      <w:r w:rsidR="00042CED">
        <w:t xml:space="preserve"> for V2</w:t>
      </w:r>
      <w:bookmarkEnd w:id="7"/>
    </w:p>
    <w:p w14:paraId="45457F71" w14:textId="77777777" w:rsidR="00FB1F2D" w:rsidRPr="00FB1F2D" w:rsidRDefault="00FB1F2D" w:rsidP="00FB1F2D"/>
    <w:p w14:paraId="63E6120B" w14:textId="0B0520E3" w:rsidR="00EC4601" w:rsidRDefault="00EC4601" w:rsidP="00FB1F2D">
      <w:pPr>
        <w:pStyle w:val="ListParagraph"/>
        <w:numPr>
          <w:ilvl w:val="0"/>
          <w:numId w:val="18"/>
        </w:numPr>
      </w:pPr>
      <w:r>
        <w:t>Reduce side length from 100mm to 75mm</w:t>
      </w:r>
    </w:p>
    <w:p w14:paraId="3CCCA88B" w14:textId="00CB0178" w:rsidR="00611A97" w:rsidRDefault="00611A97" w:rsidP="00611A97">
      <w:pPr>
        <w:pStyle w:val="ListParagraph"/>
        <w:numPr>
          <w:ilvl w:val="0"/>
          <w:numId w:val="18"/>
        </w:numPr>
      </w:pPr>
      <w:r>
        <w:t>Use SMD resistors, capacitors, momentary buttons, and LEDs</w:t>
      </w:r>
    </w:p>
    <w:p w14:paraId="019ACF9A" w14:textId="23B0C672" w:rsidR="00611A97" w:rsidRDefault="00611A97" w:rsidP="00611A97">
      <w:pPr>
        <w:pStyle w:val="ListParagraph"/>
        <w:numPr>
          <w:ilvl w:val="0"/>
          <w:numId w:val="18"/>
        </w:numPr>
      </w:pPr>
      <w:r>
        <w:t xml:space="preserve">Add a ground-plane strip </w:t>
      </w:r>
      <w:r w:rsidR="00042CED">
        <w:t>for clipping oscilloscope probes</w:t>
      </w:r>
    </w:p>
    <w:p w14:paraId="07763A81" w14:textId="17B46A59" w:rsidR="00A8561C" w:rsidRDefault="00A8561C" w:rsidP="00611A97">
      <w:pPr>
        <w:pStyle w:val="ListParagraph"/>
        <w:numPr>
          <w:ilvl w:val="0"/>
          <w:numId w:val="18"/>
        </w:numPr>
      </w:pPr>
      <w:r>
        <w:t>Add</w:t>
      </w:r>
      <w:r w:rsidR="0097594A">
        <w:t xml:space="preserve"> a temperature sensor</w:t>
      </w:r>
    </w:p>
    <w:p w14:paraId="550197B8" w14:textId="35A62571" w:rsidR="00B325B8" w:rsidRDefault="00A217FB" w:rsidP="00B325B8">
      <w:pPr>
        <w:pStyle w:val="ListParagraph"/>
        <w:numPr>
          <w:ilvl w:val="0"/>
          <w:numId w:val="18"/>
        </w:numPr>
      </w:pPr>
      <w:r>
        <w:t xml:space="preserve">Add the proper type of </w:t>
      </w:r>
      <w:r w:rsidR="00E931FA">
        <w:t xml:space="preserve">JST </w:t>
      </w:r>
      <w:r>
        <w:t>battery connector</w:t>
      </w:r>
    </w:p>
    <w:p w14:paraId="35ADB765" w14:textId="77777777" w:rsidR="00E931FA" w:rsidRDefault="00E931FA" w:rsidP="00FB1F2D">
      <w:pPr>
        <w:pStyle w:val="ListParagraph"/>
        <w:numPr>
          <w:ilvl w:val="0"/>
          <w:numId w:val="18"/>
        </w:numPr>
      </w:pPr>
      <w:r>
        <w:t>Add a power supply capacitor</w:t>
      </w:r>
    </w:p>
    <w:p w14:paraId="50363320" w14:textId="629CDED9" w:rsidR="00CD6C20" w:rsidRDefault="00CD6C20" w:rsidP="00CD6C20">
      <w:pPr>
        <w:pStyle w:val="ListParagraph"/>
        <w:numPr>
          <w:ilvl w:val="0"/>
          <w:numId w:val="18"/>
        </w:numPr>
      </w:pPr>
      <w:r>
        <w:t>Add a reset button (the little one on the board can be hard to see)</w:t>
      </w:r>
    </w:p>
    <w:p w14:paraId="48AE0C5C" w14:textId="1190820A" w:rsidR="00EC4601" w:rsidRDefault="00611A97" w:rsidP="00EC4601">
      <w:pPr>
        <w:pStyle w:val="ListParagraph"/>
        <w:numPr>
          <w:ilvl w:val="0"/>
          <w:numId w:val="18"/>
        </w:numPr>
      </w:pPr>
      <w:r>
        <w:t>The reset-decoupling capacitor is unnecessary. Unlike other Arduino boards, the MKR series has one built in</w:t>
      </w:r>
    </w:p>
    <w:p w14:paraId="600FCB74" w14:textId="101E08EE" w:rsidR="00042CED" w:rsidRDefault="00B325B8" w:rsidP="00042CED">
      <w:pPr>
        <w:pStyle w:val="ListParagraph"/>
        <w:numPr>
          <w:ilvl w:val="0"/>
          <w:numId w:val="18"/>
        </w:numPr>
      </w:pPr>
      <w:r>
        <w:t xml:space="preserve">Find a way to </w:t>
      </w:r>
      <w:r w:rsidR="00253E6C">
        <w:t>connect the battery more easily</w:t>
      </w:r>
      <w:r>
        <w:t xml:space="preserve"> to both the board and the voltage divider to measure it</w:t>
      </w:r>
    </w:p>
    <w:p w14:paraId="74AA3729" w14:textId="0311F099" w:rsidR="0061775F" w:rsidRDefault="001A1045" w:rsidP="00042CED">
      <w:pPr>
        <w:pStyle w:val="ListParagraph"/>
        <w:numPr>
          <w:ilvl w:val="0"/>
          <w:numId w:val="18"/>
        </w:numPr>
      </w:pPr>
      <w:r>
        <w:t>Use different pins for interrupt to not conflict with the built-in LED</w:t>
      </w:r>
    </w:p>
    <w:p w14:paraId="242DDF3F" w14:textId="77777777" w:rsidR="00253E6C" w:rsidRDefault="00253E6C" w:rsidP="00253E6C">
      <w:pPr>
        <w:pStyle w:val="ListParagraph"/>
      </w:pPr>
    </w:p>
    <w:p w14:paraId="024E514B" w14:textId="1510F7C5" w:rsidR="00200511" w:rsidRPr="006E212B" w:rsidRDefault="006E212B" w:rsidP="005D07DB">
      <w:r w:rsidRPr="00EC4601">
        <w:rPr>
          <w:noProof/>
        </w:rPr>
        <w:drawing>
          <wp:anchor distT="0" distB="0" distL="114300" distR="114300" simplePos="0" relativeHeight="251658241" behindDoc="0" locked="0" layoutInCell="1" allowOverlap="1" wp14:anchorId="75B87001" wp14:editId="18CFC913">
            <wp:simplePos x="0" y="0"/>
            <wp:positionH relativeFrom="column">
              <wp:posOffset>1605915</wp:posOffset>
            </wp:positionH>
            <wp:positionV relativeFrom="paragraph">
              <wp:posOffset>659765</wp:posOffset>
            </wp:positionV>
            <wp:extent cx="3483610" cy="3492500"/>
            <wp:effectExtent l="0" t="0" r="2540" b="0"/>
            <wp:wrapTopAndBottom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D2F">
        <w:t xml:space="preserve">We </w:t>
      </w:r>
      <w:r w:rsidR="005D07DB">
        <w:t xml:space="preserve">mostly finished </w:t>
      </w:r>
      <w:r w:rsidR="00383D2F">
        <w:t>design</w:t>
      </w:r>
      <w:r w:rsidR="005D07DB">
        <w:t xml:space="preserve">ing </w:t>
      </w:r>
      <w:r w:rsidR="00383D2F">
        <w:t>this PCB, but there</w:t>
      </w:r>
      <w:r>
        <w:t xml:space="preserve"> was no time to order before symposium.</w:t>
      </w:r>
      <w:r w:rsidR="005D07DB">
        <w:t xml:space="preserve"> </w:t>
      </w:r>
      <w:r w:rsidR="00BD60B1">
        <w:t>EasyEDA f</w:t>
      </w:r>
      <w:r w:rsidR="005D07DB">
        <w:t xml:space="preserve">iles </w:t>
      </w:r>
      <w:r w:rsidR="00BF0F74">
        <w:t xml:space="preserve">including the BOM </w:t>
      </w:r>
      <w:r w:rsidR="005D07DB">
        <w:t>should be included in the deliverables package.</w:t>
      </w:r>
      <w:r w:rsidR="00267304">
        <w:br w:type="page"/>
      </w:r>
    </w:p>
    <w:p w14:paraId="289BBCFA" w14:textId="3D84449C" w:rsidR="7B515E9C" w:rsidRPr="00DF16AF" w:rsidRDefault="00B2703C" w:rsidP="00F90036">
      <w:pPr>
        <w:pStyle w:val="Heading1"/>
        <w:rPr>
          <w:color w:val="FF0000"/>
        </w:rPr>
      </w:pPr>
      <w:bookmarkStart w:id="8" w:name="_Toc132634340"/>
      <w:r>
        <w:lastRenderedPageBreak/>
        <w:t>Software</w:t>
      </w:r>
      <w:bookmarkEnd w:id="8"/>
    </w:p>
    <w:p w14:paraId="56396DEA" w14:textId="75C7E7EB" w:rsidR="00D347EE" w:rsidRDefault="00D347EE" w:rsidP="00D347EE">
      <w:pPr>
        <w:pStyle w:val="Heading2"/>
      </w:pPr>
      <w:bookmarkStart w:id="9" w:name="_Toc132634341"/>
      <w:bookmarkStart w:id="10" w:name="_Toc117024281"/>
      <w:bookmarkStart w:id="11" w:name="_Toc117797442"/>
      <w:r>
        <w:t xml:space="preserve">How to set up </w:t>
      </w:r>
      <w:r w:rsidR="00E840E9">
        <w:t>Environment</w:t>
      </w:r>
      <w:bookmarkEnd w:id="9"/>
    </w:p>
    <w:p w14:paraId="7E333D72" w14:textId="77777777" w:rsidR="00D347EE" w:rsidRDefault="00D347EE" w:rsidP="00D347EE">
      <w:pPr>
        <w:pStyle w:val="ListParagraph"/>
      </w:pPr>
    </w:p>
    <w:p w14:paraId="0B30C016" w14:textId="258BB012" w:rsidR="00D347EE" w:rsidRDefault="00D347EE" w:rsidP="00D347EE">
      <w:pPr>
        <w:pStyle w:val="ListParagraph"/>
        <w:numPr>
          <w:ilvl w:val="0"/>
          <w:numId w:val="20"/>
        </w:numPr>
      </w:pPr>
      <w:r>
        <w:t>Install Arduino IDE 2.0</w:t>
      </w:r>
    </w:p>
    <w:p w14:paraId="28F9E5A0" w14:textId="4A315F32" w:rsidR="00132E69" w:rsidRDefault="00132E69" w:rsidP="00D347EE">
      <w:pPr>
        <w:pStyle w:val="ListParagraph"/>
        <w:numPr>
          <w:ilvl w:val="0"/>
          <w:numId w:val="20"/>
        </w:numPr>
      </w:pPr>
      <w:r>
        <w:t xml:space="preserve">Within Arduino IDE 2.0, get Arduino SAMD boards </w:t>
      </w:r>
      <w:r w:rsidR="0002168E">
        <w:t>Core (required driver)</w:t>
      </w:r>
    </w:p>
    <w:p w14:paraId="57534D87" w14:textId="77777777" w:rsidR="004B4CE5" w:rsidRDefault="004B4CE5" w:rsidP="004B4CE5">
      <w:pPr>
        <w:pStyle w:val="ListParagraph"/>
      </w:pPr>
    </w:p>
    <w:p w14:paraId="15D41A7D" w14:textId="40838417" w:rsidR="004B4CE5" w:rsidRDefault="0099348B" w:rsidP="004B4CE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682A6AB" wp14:editId="71EF7083">
                <wp:simplePos x="0" y="0"/>
                <wp:positionH relativeFrom="column">
                  <wp:posOffset>1797050</wp:posOffset>
                </wp:positionH>
                <wp:positionV relativeFrom="paragraph">
                  <wp:posOffset>3575961</wp:posOffset>
                </wp:positionV>
                <wp:extent cx="955388" cy="638355"/>
                <wp:effectExtent l="0" t="0" r="1651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88" cy="638355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oval w14:anchorId="547A9781" id="Oval 10" o:spid="_x0000_s1026" style="position:absolute;margin-left:141.5pt;margin-top:281.55pt;width:75.2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="00D2689C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56C5813" wp14:editId="56CC0983">
                <wp:simplePos x="0" y="0"/>
                <wp:positionH relativeFrom="column">
                  <wp:posOffset>455295</wp:posOffset>
                </wp:positionH>
                <wp:positionV relativeFrom="paragraph">
                  <wp:posOffset>512058</wp:posOffset>
                </wp:positionV>
                <wp:extent cx="477078" cy="457200"/>
                <wp:effectExtent l="0" t="0" r="1841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4572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oval w14:anchorId="07F8F457" id="Oval 8" o:spid="_x0000_s1026" style="position:absolute;margin-left:35.85pt;margin-top:40.3pt;width:37.5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="004B4CE5" w:rsidRPr="004B4CE5">
        <w:rPr>
          <w:noProof/>
        </w:rPr>
        <w:drawing>
          <wp:inline distT="0" distB="0" distL="0" distR="0" wp14:anchorId="2A7448A6" wp14:editId="4A13DAE0">
            <wp:extent cx="2381582" cy="4429743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371C" w14:textId="65DE5EE0" w:rsidR="004B4CE5" w:rsidRDefault="004B4CE5" w:rsidP="004B4CE5">
      <w:pPr>
        <w:pStyle w:val="ListParagraph"/>
      </w:pPr>
    </w:p>
    <w:p w14:paraId="0FA40CC9" w14:textId="4051EAD4" w:rsidR="00061373" w:rsidRDefault="00061373" w:rsidP="00D347EE">
      <w:pPr>
        <w:pStyle w:val="ListParagraph"/>
        <w:numPr>
          <w:ilvl w:val="0"/>
          <w:numId w:val="20"/>
        </w:numPr>
      </w:pPr>
      <w:r>
        <w:t>Install git</w:t>
      </w:r>
    </w:p>
    <w:p w14:paraId="4600C007" w14:textId="123B7FD7" w:rsidR="00132E69" w:rsidRDefault="00D347EE" w:rsidP="00D347EE">
      <w:pPr>
        <w:pStyle w:val="ListParagraph"/>
        <w:numPr>
          <w:ilvl w:val="0"/>
          <w:numId w:val="20"/>
        </w:numPr>
      </w:pPr>
      <w:r>
        <w:t>Install Visual Studio Code</w:t>
      </w:r>
    </w:p>
    <w:p w14:paraId="44F4F2A6" w14:textId="631DEA96" w:rsidR="001670BD" w:rsidRDefault="00132E69" w:rsidP="00D347EE">
      <w:pPr>
        <w:pStyle w:val="ListParagraph"/>
        <w:numPr>
          <w:ilvl w:val="0"/>
          <w:numId w:val="20"/>
        </w:numPr>
      </w:pPr>
      <w:r>
        <w:t>Within VS Code, get the PlatformIO extension</w:t>
      </w:r>
    </w:p>
    <w:p w14:paraId="2903CD94" w14:textId="67A627C4" w:rsidR="00061373" w:rsidRDefault="00061373" w:rsidP="00D347EE">
      <w:pPr>
        <w:pStyle w:val="ListParagraph"/>
        <w:numPr>
          <w:ilvl w:val="0"/>
          <w:numId w:val="20"/>
        </w:numPr>
      </w:pPr>
      <w:r>
        <w:t>Within VS Code, get the GitHub extension</w:t>
      </w:r>
    </w:p>
    <w:p w14:paraId="56566611" w14:textId="59D0B87A" w:rsidR="001B11D9" w:rsidRDefault="001B11D9" w:rsidP="00D347EE">
      <w:pPr>
        <w:pStyle w:val="ListParagraph"/>
        <w:numPr>
          <w:ilvl w:val="0"/>
          <w:numId w:val="20"/>
        </w:numPr>
      </w:pPr>
      <w:r>
        <w:t>Clone the repo</w:t>
      </w:r>
    </w:p>
    <w:p w14:paraId="483858EE" w14:textId="77777777" w:rsidR="001C5F4F" w:rsidRDefault="001670BD" w:rsidP="00D347EE">
      <w:pPr>
        <w:pStyle w:val="ListParagraph"/>
        <w:numPr>
          <w:ilvl w:val="0"/>
          <w:numId w:val="20"/>
        </w:numPr>
      </w:pPr>
      <w:r>
        <w:t>Open the project folder in VS Code and P</w:t>
      </w:r>
      <w:r w:rsidR="00AE6A1F">
        <w:t>I</w:t>
      </w:r>
      <w:r>
        <w:t>O will automatically get dependencies</w:t>
      </w:r>
      <w:r w:rsidR="007750B8">
        <w:t xml:space="preserve"> (give it a minute)</w:t>
      </w:r>
    </w:p>
    <w:p w14:paraId="2C498DBF" w14:textId="5DE2915D" w:rsidR="00495C72" w:rsidRDefault="00495C72" w:rsidP="00D347EE">
      <w:pPr>
        <w:pStyle w:val="ListParagraph"/>
        <w:numPr>
          <w:ilvl w:val="0"/>
          <w:numId w:val="20"/>
        </w:numPr>
      </w:pPr>
      <w:r>
        <w:t xml:space="preserve">Select the </w:t>
      </w:r>
      <w:r w:rsidR="00D2689C">
        <w:t xml:space="preserve">environment </w:t>
      </w:r>
      <w:r w:rsidR="0099348B">
        <w:t xml:space="preserve">(node, central) </w:t>
      </w:r>
      <w:r w:rsidR="00CA1341">
        <w:t>on the lower ribbon</w:t>
      </w:r>
    </w:p>
    <w:p w14:paraId="056B9143" w14:textId="5807AA09" w:rsidR="00495C72" w:rsidRDefault="0099348B" w:rsidP="00495C7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CB89FCA" wp14:editId="5DA6125E">
                <wp:simplePos x="0" y="0"/>
                <wp:positionH relativeFrom="column">
                  <wp:posOffset>455378</wp:posOffset>
                </wp:positionH>
                <wp:positionV relativeFrom="paragraph">
                  <wp:posOffset>161290</wp:posOffset>
                </wp:positionV>
                <wp:extent cx="275590" cy="265375"/>
                <wp:effectExtent l="0" t="0" r="10160" b="2095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65375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oval w14:anchorId="12B77EC2" id="Oval 15" o:spid="_x0000_s1026" style="position:absolute;margin-left:35.85pt;margin-top:12.7pt;width:21.7pt;height:20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" fillcolor="#e71224" strokecolor="#e71224" strokeweight=".5mm">
                <v:fill opacity="3341f"/>
                <v:stroke joinstyle="miter"/>
              </v:oval>
            </w:pict>
          </mc:Fallback>
        </mc:AlternateContent>
      </w:r>
    </w:p>
    <w:p w14:paraId="1C3A3CE4" w14:textId="77777777" w:rsidR="002937E5" w:rsidRDefault="00495C72" w:rsidP="00495C72">
      <w:pPr>
        <w:pStyle w:val="ListParagraph"/>
      </w:pPr>
      <w:r w:rsidRPr="00495C72">
        <w:rPr>
          <w:noProof/>
        </w:rPr>
        <w:drawing>
          <wp:inline distT="0" distB="0" distL="0" distR="0" wp14:anchorId="233D3A49" wp14:editId="1920D477">
            <wp:extent cx="2955226" cy="243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464" t="11917" b="-1"/>
                    <a:stretch/>
                  </pic:blipFill>
                  <pic:spPr bwMode="auto">
                    <a:xfrm>
                      <a:off x="0" y="0"/>
                      <a:ext cx="2956879" cy="243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A90CB" w14:textId="77777777" w:rsidR="002937E5" w:rsidRDefault="002937E5">
      <w:r>
        <w:br w:type="page"/>
      </w:r>
    </w:p>
    <w:p w14:paraId="590DBD5B" w14:textId="77777777" w:rsidR="002937E5" w:rsidRDefault="002937E5" w:rsidP="002937E5">
      <w:pPr>
        <w:pStyle w:val="Heading2"/>
      </w:pPr>
      <w:bookmarkStart w:id="12" w:name="_Toc132634342"/>
      <w:r>
        <w:lastRenderedPageBreak/>
        <w:t>Basic Node Configuration</w:t>
      </w:r>
      <w:bookmarkEnd w:id="12"/>
    </w:p>
    <w:p w14:paraId="045E9CD7" w14:textId="77777777" w:rsidR="002937E5" w:rsidRDefault="002937E5" w:rsidP="002937E5"/>
    <w:p w14:paraId="7C91E767" w14:textId="6E90899A" w:rsidR="002937E5" w:rsidRDefault="002937E5" w:rsidP="002937E5">
      <w:r>
        <w:t>We strive to keep every useful value you might want to configure visible and highly adjustable.</w:t>
      </w:r>
      <w:r w:rsidR="00287F16">
        <w:t xml:space="preserve"> Below is a copy of the configuration features from the repository README:</w:t>
      </w:r>
    </w:p>
    <w:p w14:paraId="0E9E98C3" w14:textId="77777777" w:rsidR="0055690F" w:rsidRDefault="0055690F" w:rsidP="002937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5215"/>
      </w:tblGrid>
      <w:tr w:rsidR="0055690F" w14:paraId="5AA10F4A" w14:textId="77777777" w:rsidTr="003A14B8">
        <w:tc>
          <w:tcPr>
            <w:tcW w:w="5485" w:type="dxa"/>
          </w:tcPr>
          <w:p w14:paraId="68C42C1B" w14:textId="77777777" w:rsidR="0055690F" w:rsidRDefault="0055690F" w:rsidP="003A14B8">
            <w:pPr>
              <w:spacing w:after="160" w:line="259" w:lineRule="auto"/>
              <w:contextualSpacing/>
            </w:pPr>
          </w:p>
          <w:p w14:paraId="728C11A7" w14:textId="3F1D7953" w:rsidR="0055690F" w:rsidRDefault="0055690F" w:rsidP="003A14B8">
            <w:pPr>
              <w:contextualSpacing/>
            </w:pPr>
            <w:r>
              <w:t>System</w:t>
            </w:r>
          </w:p>
          <w:p w14:paraId="028E2590" w14:textId="77777777" w:rsidR="0055690F" w:rsidRDefault="0055690F" w:rsidP="003A14B8">
            <w:pPr>
              <w:pStyle w:val="ListParagraph"/>
              <w:numPr>
                <w:ilvl w:val="0"/>
                <w:numId w:val="21"/>
              </w:numPr>
            </w:pPr>
            <w:r>
              <w:t>Node Identifier</w:t>
            </w:r>
          </w:p>
          <w:p w14:paraId="2243BC63" w14:textId="77777777" w:rsidR="0055690F" w:rsidRDefault="0055690F" w:rsidP="003A14B8">
            <w:pPr>
              <w:pStyle w:val="ListParagraph"/>
              <w:numPr>
                <w:ilvl w:val="0"/>
                <w:numId w:val="21"/>
              </w:numPr>
            </w:pPr>
            <w:r>
              <w:t>Peripheral Connection Reattempts (default: 5)</w:t>
            </w:r>
          </w:p>
          <w:p w14:paraId="1B9EE8DA" w14:textId="77777777" w:rsidR="0055690F" w:rsidRDefault="0055690F" w:rsidP="003A14B8">
            <w:pPr>
              <w:pStyle w:val="ListParagraph"/>
              <w:numPr>
                <w:ilvl w:val="0"/>
                <w:numId w:val="21"/>
              </w:numPr>
            </w:pPr>
            <w:r>
              <w:t>Debug Interface on/off (default: on)</w:t>
            </w:r>
          </w:p>
          <w:p w14:paraId="3A57B73B" w14:textId="77777777" w:rsidR="0055690F" w:rsidRDefault="0055690F" w:rsidP="003A14B8">
            <w:pPr>
              <w:pStyle w:val="ListParagraph"/>
              <w:numPr>
                <w:ilvl w:val="0"/>
                <w:numId w:val="21"/>
              </w:numPr>
            </w:pPr>
            <w:r>
              <w:t>Debug Interface Speed (default: 115200)</w:t>
            </w:r>
          </w:p>
          <w:p w14:paraId="521D2993" w14:textId="77777777" w:rsidR="0055690F" w:rsidRDefault="0055690F" w:rsidP="003A14B8">
            <w:pPr>
              <w:pStyle w:val="ListParagraph"/>
              <w:numPr>
                <w:ilvl w:val="0"/>
                <w:numId w:val="21"/>
              </w:numPr>
            </w:pPr>
            <w:r>
              <w:t>Debug Interface Timeout (default: 10 sec)</w:t>
            </w:r>
          </w:p>
          <w:p w14:paraId="43D0CFC2" w14:textId="77777777" w:rsidR="0055690F" w:rsidRDefault="0055690F" w:rsidP="003A14B8">
            <w:pPr>
              <w:pStyle w:val="ListParagraph"/>
              <w:numPr>
                <w:ilvl w:val="0"/>
                <w:numId w:val="21"/>
              </w:numPr>
            </w:pPr>
            <w:r>
              <w:t>ADC Bit Depth (default: 10, max: 12)</w:t>
            </w:r>
          </w:p>
          <w:p w14:paraId="3CBF19C5" w14:textId="77777777" w:rsidR="0055690F" w:rsidRDefault="0055690F" w:rsidP="003A14B8">
            <w:pPr>
              <w:contextualSpacing/>
            </w:pPr>
            <w:r>
              <w:t>Motion Sensing</w:t>
            </w:r>
          </w:p>
          <w:p w14:paraId="0A4C81AC" w14:textId="77777777" w:rsidR="0055690F" w:rsidRDefault="0055690F" w:rsidP="003A14B8">
            <w:pPr>
              <w:pStyle w:val="ListParagraph"/>
              <w:numPr>
                <w:ilvl w:val="0"/>
                <w:numId w:val="22"/>
              </w:numPr>
            </w:pPr>
            <w:r>
              <w:t>Sample Rate (default: 100 Hz, max: 400 Hz)</w:t>
            </w:r>
          </w:p>
          <w:p w14:paraId="34175490" w14:textId="77777777" w:rsidR="0055690F" w:rsidRDefault="0055690F" w:rsidP="003A14B8">
            <w:pPr>
              <w:pStyle w:val="ListParagraph"/>
              <w:numPr>
                <w:ilvl w:val="0"/>
                <w:numId w:val="22"/>
              </w:numPr>
            </w:pPr>
            <w:r>
              <w:t>Sensitivity (default: 2g)</w:t>
            </w:r>
          </w:p>
          <w:p w14:paraId="7E13F12D" w14:textId="77777777" w:rsidR="0055690F" w:rsidRDefault="0055690F" w:rsidP="003A14B8">
            <w:pPr>
              <w:pStyle w:val="ListParagraph"/>
              <w:numPr>
                <w:ilvl w:val="0"/>
                <w:numId w:val="22"/>
              </w:numPr>
            </w:pPr>
            <w:r>
              <w:t>Activity Threshold (default: 00007, min: 00002)</w:t>
            </w:r>
          </w:p>
          <w:p w14:paraId="5E183585" w14:textId="77777777" w:rsidR="0055690F" w:rsidRDefault="0055690F" w:rsidP="003A14B8">
            <w:pPr>
              <w:pStyle w:val="ListParagraph"/>
              <w:numPr>
                <w:ilvl w:val="0"/>
                <w:numId w:val="22"/>
              </w:numPr>
            </w:pPr>
            <w:r>
              <w:t>Inactive Timer (default: 0.8 sec, min: 0.8)</w:t>
            </w:r>
          </w:p>
          <w:p w14:paraId="61CA17FD" w14:textId="77777777" w:rsidR="0055690F" w:rsidRDefault="0055690F" w:rsidP="003A14B8">
            <w:pPr>
              <w:pStyle w:val="ListParagraph"/>
              <w:numPr>
                <w:ilvl w:val="0"/>
                <w:numId w:val="22"/>
              </w:numPr>
            </w:pPr>
            <w:r>
              <w:t>Severity Thresholds</w:t>
            </w:r>
          </w:p>
          <w:p w14:paraId="21073B99" w14:textId="77777777" w:rsidR="0055690F" w:rsidRDefault="0055690F" w:rsidP="003A14B8">
            <w:pPr>
              <w:pStyle w:val="ListParagraph"/>
              <w:numPr>
                <w:ilvl w:val="0"/>
                <w:numId w:val="22"/>
              </w:numPr>
            </w:pPr>
            <w:r>
              <w:t>Resolution (default: 10 bit @ 256 LSB/g)</w:t>
            </w:r>
          </w:p>
          <w:p w14:paraId="2D862BA2" w14:textId="77777777" w:rsidR="0055690F" w:rsidRDefault="0055690F" w:rsidP="003A14B8">
            <w:pPr>
              <w:contextualSpacing/>
            </w:pPr>
            <w:r>
              <w:t>Timing</w:t>
            </w:r>
          </w:p>
          <w:p w14:paraId="0F44B188" w14:textId="77777777" w:rsidR="0055690F" w:rsidRDefault="0055690F" w:rsidP="003A14B8">
            <w:pPr>
              <w:pStyle w:val="ListParagraph"/>
              <w:numPr>
                <w:ilvl w:val="0"/>
                <w:numId w:val="23"/>
              </w:numPr>
            </w:pPr>
            <w:r>
              <w:t>Reporting Interval (default: 15 sec, min: 5)</w:t>
            </w:r>
          </w:p>
          <w:p w14:paraId="595B736A" w14:textId="77777777" w:rsidR="0055690F" w:rsidRDefault="0055690F" w:rsidP="003A14B8">
            <w:pPr>
              <w:pStyle w:val="ListParagraph"/>
              <w:numPr>
                <w:ilvl w:val="0"/>
                <w:numId w:val="23"/>
              </w:numPr>
            </w:pPr>
            <w:r>
              <w:t>Maximum Readings to Take (default: 2x)</w:t>
            </w:r>
          </w:p>
          <w:p w14:paraId="24678E83" w14:textId="77777777" w:rsidR="0055690F" w:rsidRDefault="0055690F" w:rsidP="003A14B8">
            <w:pPr>
              <w:pStyle w:val="ListParagraph"/>
              <w:numPr>
                <w:ilvl w:val="0"/>
                <w:numId w:val="23"/>
              </w:numPr>
            </w:pPr>
            <w:r>
              <w:t>Sampling Duration (default: 500 samples, max: 2000)</w:t>
            </w:r>
          </w:p>
          <w:p w14:paraId="33D30BBC" w14:textId="77777777" w:rsidR="0055690F" w:rsidRDefault="0055690F" w:rsidP="003A14B8">
            <w:pPr>
              <w:pStyle w:val="ListParagraph"/>
              <w:numPr>
                <w:ilvl w:val="0"/>
                <w:numId w:val="23"/>
              </w:numPr>
            </w:pPr>
            <w:r>
              <w:t>Data Timeout (default: 50 ms)</w:t>
            </w:r>
          </w:p>
          <w:p w14:paraId="42760476" w14:textId="77777777" w:rsidR="0055690F" w:rsidRDefault="0055690F" w:rsidP="003A14B8">
            <w:pPr>
              <w:contextualSpacing/>
            </w:pPr>
            <w:r>
              <w:t>Calibration</w:t>
            </w:r>
          </w:p>
          <w:p w14:paraId="4496028D" w14:textId="77777777" w:rsidR="0055690F" w:rsidRDefault="0055690F" w:rsidP="003A14B8">
            <w:pPr>
              <w:pStyle w:val="ListParagraph"/>
              <w:numPr>
                <w:ilvl w:val="0"/>
                <w:numId w:val="24"/>
              </w:numPr>
            </w:pPr>
            <w:r>
              <w:t>Calibration Interval (default: 15 minutes, min: 1, max: 15)</w:t>
            </w:r>
          </w:p>
          <w:p w14:paraId="49ECB357" w14:textId="77777777" w:rsidR="0055690F" w:rsidRDefault="0055690F" w:rsidP="003A14B8">
            <w:pPr>
              <w:pStyle w:val="ListParagraph"/>
              <w:numPr>
                <w:ilvl w:val="0"/>
                <w:numId w:val="24"/>
              </w:numPr>
            </w:pPr>
            <w:r>
              <w:t>Calibration Duration (default: 300 samples)</w:t>
            </w:r>
          </w:p>
          <w:p w14:paraId="18A8DB76" w14:textId="77777777" w:rsidR="0055690F" w:rsidRDefault="0055690F" w:rsidP="003A14B8">
            <w:pPr>
              <w:pStyle w:val="ListParagraph"/>
              <w:numPr>
                <w:ilvl w:val="0"/>
                <w:numId w:val="24"/>
              </w:numPr>
            </w:pPr>
            <w:r>
              <w:t>Calibration Time Slice (default: 0.5 sec, min: 0.5, max: 2.0)</w:t>
            </w:r>
          </w:p>
          <w:p w14:paraId="20F802F4" w14:textId="77777777" w:rsidR="0055690F" w:rsidRDefault="0055690F" w:rsidP="003A14B8">
            <w:pPr>
              <w:pStyle w:val="ListParagraph"/>
              <w:numPr>
                <w:ilvl w:val="0"/>
                <w:numId w:val="24"/>
              </w:numPr>
            </w:pPr>
            <w:r>
              <w:t>Low-Pass Filter</w:t>
            </w:r>
          </w:p>
          <w:p w14:paraId="6596103F" w14:textId="77777777" w:rsidR="0055690F" w:rsidRDefault="0055690F" w:rsidP="003A14B8">
            <w:pPr>
              <w:pStyle w:val="ListParagraph"/>
              <w:numPr>
                <w:ilvl w:val="0"/>
                <w:numId w:val="24"/>
              </w:numPr>
            </w:pPr>
            <w:r>
              <w:t>Cutoff Frequency (default: 8 Hz)</w:t>
            </w:r>
          </w:p>
          <w:p w14:paraId="48FA3746" w14:textId="77777777" w:rsidR="0055690F" w:rsidRDefault="0055690F" w:rsidP="003A14B8">
            <w:pPr>
              <w:pStyle w:val="ListParagraph"/>
              <w:numPr>
                <w:ilvl w:val="0"/>
                <w:numId w:val="24"/>
              </w:numPr>
            </w:pPr>
            <w:r>
              <w:t>Impulse Response Length (default: 16)</w:t>
            </w:r>
          </w:p>
          <w:p w14:paraId="4FFB9B24" w14:textId="77777777" w:rsidR="0055690F" w:rsidRDefault="0055690F" w:rsidP="003A14B8">
            <w:pPr>
              <w:contextualSpacing/>
            </w:pPr>
          </w:p>
        </w:tc>
        <w:tc>
          <w:tcPr>
            <w:tcW w:w="5215" w:type="dxa"/>
          </w:tcPr>
          <w:p w14:paraId="75FB273E" w14:textId="77777777" w:rsidR="0055690F" w:rsidRDefault="0055690F" w:rsidP="003A14B8">
            <w:pPr>
              <w:spacing w:after="160" w:line="259" w:lineRule="auto"/>
              <w:contextualSpacing/>
            </w:pPr>
          </w:p>
          <w:p w14:paraId="1AEC93E0" w14:textId="6CD9AE28" w:rsidR="0055690F" w:rsidRDefault="0055690F" w:rsidP="003A14B8">
            <w:pPr>
              <w:contextualSpacing/>
            </w:pPr>
            <w:r>
              <w:t>PCB Wiring Configuration</w:t>
            </w:r>
          </w:p>
          <w:p w14:paraId="00F1BB4A" w14:textId="77777777" w:rsidR="0055690F" w:rsidRDefault="0055690F" w:rsidP="003A14B8">
            <w:pPr>
              <w:pStyle w:val="ListParagraph"/>
              <w:numPr>
                <w:ilvl w:val="0"/>
                <w:numId w:val="25"/>
              </w:numPr>
            </w:pPr>
            <w:r>
              <w:t>Pinout</w:t>
            </w:r>
          </w:p>
          <w:p w14:paraId="54AAC13A" w14:textId="77777777" w:rsidR="0055690F" w:rsidRDefault="0055690F" w:rsidP="003A14B8">
            <w:pPr>
              <w:pStyle w:val="ListParagraph"/>
              <w:numPr>
                <w:ilvl w:val="0"/>
                <w:numId w:val="25"/>
              </w:numPr>
            </w:pPr>
            <w:r>
              <w:t>Mode pin (default: 2)</w:t>
            </w:r>
          </w:p>
          <w:p w14:paraId="35C3A284" w14:textId="77777777" w:rsidR="0055690F" w:rsidRDefault="0055690F" w:rsidP="003A14B8">
            <w:pPr>
              <w:pStyle w:val="ListParagraph"/>
              <w:numPr>
                <w:ilvl w:val="0"/>
                <w:numId w:val="25"/>
              </w:numPr>
            </w:pPr>
            <w:r>
              <w:t>Status pin (default: 6)</w:t>
            </w:r>
          </w:p>
          <w:p w14:paraId="2D3E7C18" w14:textId="77777777" w:rsidR="0055690F" w:rsidRDefault="0055690F" w:rsidP="003A14B8">
            <w:pPr>
              <w:pStyle w:val="ListParagraph"/>
              <w:numPr>
                <w:ilvl w:val="0"/>
                <w:numId w:val="25"/>
              </w:numPr>
            </w:pPr>
            <w:r>
              <w:t>Error pin (default: 3)</w:t>
            </w:r>
          </w:p>
          <w:p w14:paraId="512B6BE6" w14:textId="77777777" w:rsidR="0055690F" w:rsidRDefault="0055690F" w:rsidP="003A14B8">
            <w:pPr>
              <w:pStyle w:val="ListParagraph"/>
              <w:numPr>
                <w:ilvl w:val="0"/>
                <w:numId w:val="25"/>
              </w:numPr>
            </w:pPr>
            <w:r>
              <w:t>Battery pin (default: A1)</w:t>
            </w:r>
          </w:p>
          <w:p w14:paraId="09D745D4" w14:textId="77777777" w:rsidR="0055690F" w:rsidRDefault="0055690F" w:rsidP="003A14B8">
            <w:pPr>
              <w:pStyle w:val="ListParagraph"/>
              <w:numPr>
                <w:ilvl w:val="0"/>
                <w:numId w:val="25"/>
              </w:numPr>
            </w:pPr>
            <w:r>
              <w:t>Switch pin (default: A5)</w:t>
            </w:r>
          </w:p>
          <w:p w14:paraId="229E7F61" w14:textId="77777777" w:rsidR="0055690F" w:rsidRDefault="0055690F" w:rsidP="003A14B8">
            <w:pPr>
              <w:pStyle w:val="ListParagraph"/>
              <w:numPr>
                <w:ilvl w:val="0"/>
                <w:numId w:val="25"/>
              </w:numPr>
            </w:pPr>
            <w:r>
              <w:t>CS pin for ADXL1 (default: A3)</w:t>
            </w:r>
          </w:p>
          <w:p w14:paraId="358969E8" w14:textId="77777777" w:rsidR="0055690F" w:rsidRDefault="0055690F" w:rsidP="003A14B8">
            <w:pPr>
              <w:pStyle w:val="ListParagraph"/>
              <w:numPr>
                <w:ilvl w:val="0"/>
                <w:numId w:val="25"/>
              </w:numPr>
            </w:pPr>
            <w:r>
              <w:t>CS pin for ADXL2 (default: A4)</w:t>
            </w:r>
          </w:p>
          <w:p w14:paraId="73B0AF90" w14:textId="77777777" w:rsidR="0055690F" w:rsidRDefault="0055690F" w:rsidP="003A14B8">
            <w:pPr>
              <w:pStyle w:val="ListParagraph"/>
              <w:numPr>
                <w:ilvl w:val="0"/>
                <w:numId w:val="25"/>
              </w:numPr>
            </w:pPr>
            <w:r>
              <w:t>Interrupts pin (default: 7)</w:t>
            </w:r>
          </w:p>
          <w:p w14:paraId="5C4C0FB0" w14:textId="77777777" w:rsidR="0055690F" w:rsidRDefault="0055690F" w:rsidP="003A14B8">
            <w:pPr>
              <w:pStyle w:val="ListParagraph"/>
              <w:numPr>
                <w:ilvl w:val="0"/>
                <w:numId w:val="25"/>
              </w:numPr>
            </w:pPr>
            <w:r>
              <w:t>Temperature pin (default: 4)</w:t>
            </w:r>
          </w:p>
          <w:p w14:paraId="6D02ADD3" w14:textId="77777777" w:rsidR="0055690F" w:rsidRDefault="0055690F" w:rsidP="003A14B8">
            <w:pPr>
              <w:pStyle w:val="ListParagraph"/>
              <w:numPr>
                <w:ilvl w:val="0"/>
                <w:numId w:val="25"/>
              </w:numPr>
            </w:pPr>
            <w:r>
              <w:t>Resistor Voltage Divider Values (default: 680k/330k)</w:t>
            </w:r>
          </w:p>
          <w:p w14:paraId="1AD35E28" w14:textId="77777777" w:rsidR="0055690F" w:rsidRDefault="0055690F" w:rsidP="003A14B8">
            <w:pPr>
              <w:contextualSpacing/>
            </w:pPr>
            <w:r>
              <w:t>LoRa Configuration</w:t>
            </w:r>
          </w:p>
          <w:p w14:paraId="39CFEA97" w14:textId="77777777" w:rsidR="0055690F" w:rsidRDefault="0055690F" w:rsidP="003A14B8">
            <w:pPr>
              <w:pStyle w:val="ListParagraph"/>
              <w:numPr>
                <w:ilvl w:val="0"/>
                <w:numId w:val="26"/>
              </w:numPr>
            </w:pPr>
            <w:r>
              <w:t>Transmission Frequencies (default: 914.9 MHz)</w:t>
            </w:r>
          </w:p>
          <w:p w14:paraId="78677653" w14:textId="77777777" w:rsidR="0055690F" w:rsidRDefault="0055690F" w:rsidP="003A14B8">
            <w:pPr>
              <w:pStyle w:val="ListParagraph"/>
              <w:numPr>
                <w:ilvl w:val="0"/>
                <w:numId w:val="26"/>
              </w:numPr>
            </w:pPr>
            <w:r>
              <w:t>Transmission Power (default: 4dB, min: 2, max: 17)</w:t>
            </w:r>
          </w:p>
          <w:p w14:paraId="34333554" w14:textId="77777777" w:rsidR="0055690F" w:rsidRDefault="0055690F" w:rsidP="003A14B8">
            <w:pPr>
              <w:pStyle w:val="ListParagraph"/>
              <w:numPr>
                <w:ilvl w:val="0"/>
                <w:numId w:val="26"/>
              </w:numPr>
            </w:pPr>
            <w:r>
              <w:t>Acknowledgement Timeout (default: 1 sec)</w:t>
            </w:r>
          </w:p>
          <w:p w14:paraId="2B91B600" w14:textId="77777777" w:rsidR="0055690F" w:rsidRDefault="0055690F" w:rsidP="003A14B8">
            <w:pPr>
              <w:pStyle w:val="ListParagraph"/>
              <w:numPr>
                <w:ilvl w:val="0"/>
                <w:numId w:val="26"/>
              </w:numPr>
            </w:pPr>
            <w:r>
              <w:t>Reject CRC Failures (default: false)</w:t>
            </w:r>
          </w:p>
          <w:p w14:paraId="0FFFF9B7" w14:textId="77777777" w:rsidR="0055690F" w:rsidRDefault="0055690F" w:rsidP="003A14B8">
            <w:pPr>
              <w:pStyle w:val="ListParagraph"/>
              <w:numPr>
                <w:ilvl w:val="0"/>
                <w:numId w:val="26"/>
              </w:numPr>
            </w:pPr>
            <w:r>
              <w:t>Bandwidth (default: 125kHz, max: 250kHz)</w:t>
            </w:r>
          </w:p>
          <w:p w14:paraId="6A1BA18B" w14:textId="77777777" w:rsidR="0055690F" w:rsidRDefault="0055690F" w:rsidP="003A14B8">
            <w:pPr>
              <w:pStyle w:val="ListParagraph"/>
              <w:numPr>
                <w:ilvl w:val="0"/>
                <w:numId w:val="26"/>
              </w:numPr>
            </w:pPr>
            <w:r>
              <w:t>Spreadfactor (default: 7, min: 7, max: 12)</w:t>
            </w:r>
          </w:p>
          <w:p w14:paraId="027B98C9" w14:textId="411136F3" w:rsidR="0055690F" w:rsidRDefault="0055690F" w:rsidP="003A14B8">
            <w:pPr>
              <w:pStyle w:val="ListParagraph"/>
              <w:numPr>
                <w:ilvl w:val="0"/>
                <w:numId w:val="26"/>
              </w:numPr>
            </w:pPr>
            <w:r>
              <w:t>Syncword (default: 0012)</w:t>
            </w:r>
          </w:p>
        </w:tc>
      </w:tr>
    </w:tbl>
    <w:p w14:paraId="122B9BB6" w14:textId="77777777" w:rsidR="0055690F" w:rsidRDefault="0055690F" w:rsidP="002937E5"/>
    <w:p w14:paraId="163E73B4" w14:textId="77777777" w:rsidR="00897C64" w:rsidRDefault="00897C64" w:rsidP="00897C64"/>
    <w:p w14:paraId="3E3F3898" w14:textId="77777777" w:rsidR="00897C64" w:rsidRDefault="00897C64" w:rsidP="00897C64"/>
    <w:p w14:paraId="11EAA844" w14:textId="77777777" w:rsidR="00897C64" w:rsidRDefault="00897C64" w:rsidP="00897C64"/>
    <w:p w14:paraId="01821B5E" w14:textId="77777777" w:rsidR="00897C64" w:rsidRDefault="00897C64" w:rsidP="00897C64"/>
    <w:p w14:paraId="4F088C97" w14:textId="77777777" w:rsidR="00897C64" w:rsidRDefault="00897C64" w:rsidP="00897C64"/>
    <w:p w14:paraId="0FA29506" w14:textId="77777777" w:rsidR="00897C64" w:rsidRDefault="00897C64" w:rsidP="00897C64"/>
    <w:p w14:paraId="6F5D3AB7" w14:textId="77777777" w:rsidR="00897C64" w:rsidRDefault="00897C64" w:rsidP="00897C64"/>
    <w:p w14:paraId="787EC83C" w14:textId="43408C8E" w:rsidR="00897C64" w:rsidRDefault="006330E3" w:rsidP="00897C64">
      <w:pPr>
        <w:pStyle w:val="Heading2"/>
      </w:pPr>
      <w:r>
        <w:lastRenderedPageBreak/>
        <w:t>Severity</w:t>
      </w:r>
      <w:r w:rsidR="00897C64">
        <w:t xml:space="preserve"> Levels</w:t>
      </w:r>
    </w:p>
    <w:p w14:paraId="03ED445D" w14:textId="77777777" w:rsidR="00D90A98" w:rsidRPr="00D90A98" w:rsidRDefault="00D90A98" w:rsidP="00D90A98"/>
    <w:p w14:paraId="0150636E" w14:textId="0CC6420D" w:rsidR="00897C64" w:rsidRDefault="006330E3" w:rsidP="00897C64">
      <w:r>
        <w:t>Severity levels are spaced logarithmically between the minimum power to wake the node and the max power for the sensor</w:t>
      </w:r>
      <w:r w:rsidR="00D90A98">
        <w:t xml:space="preserve">, 0 being nothing and 15 being </w:t>
      </w:r>
      <w:r w:rsidR="00F32A28">
        <w:t xml:space="preserve">max severity. </w:t>
      </w:r>
      <w:r w:rsidR="004B7711">
        <w:t>Each severity level requires around 50% more power than the previous level.</w:t>
      </w:r>
    </w:p>
    <w:p w14:paraId="7C9FD0F9" w14:textId="77777777" w:rsidR="00D75370" w:rsidRDefault="00D75370" w:rsidP="00897C64"/>
    <w:p w14:paraId="20E8F25F" w14:textId="77777777" w:rsidR="00D75370" w:rsidRDefault="00D75370" w:rsidP="00AA1083">
      <w:pPr>
        <w:keepNext/>
        <w:jc w:val="center"/>
      </w:pPr>
      <w:r w:rsidRPr="00D75370">
        <w:rPr>
          <w:noProof/>
        </w:rPr>
        <w:drawing>
          <wp:inline distT="0" distB="0" distL="0" distR="0" wp14:anchorId="0CA8802A" wp14:editId="625B93DA">
            <wp:extent cx="4337049" cy="3252787"/>
            <wp:effectExtent l="0" t="0" r="6985" b="5080"/>
            <wp:docPr id="11" name="Picture 10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AF0892C-1C95-E88C-C8AA-30A78A28A8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DAF0892C-1C95-E88C-C8AA-30A78A28A8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171" cy="325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5889" w14:textId="76DC79A7" w:rsidR="00D75370" w:rsidRDefault="00D75370" w:rsidP="00AA1083">
      <w:pPr>
        <w:pStyle w:val="Caption"/>
      </w:pPr>
      <w:r>
        <w:t xml:space="preserve">Figure </w:t>
      </w:r>
      <w:r w:rsidR="00AD07BE">
        <w:fldChar w:fldCharType="begin"/>
      </w:r>
      <w:r w:rsidR="00AD07BE">
        <w:instrText xml:space="preserve"> SEQ Figure \* ARABIC </w:instrText>
      </w:r>
      <w:r w:rsidR="00AD07BE">
        <w:fldChar w:fldCharType="separate"/>
      </w:r>
      <w:r w:rsidR="00956809">
        <w:rPr>
          <w:noProof/>
        </w:rPr>
        <w:t>1</w:t>
      </w:r>
      <w:r w:rsidR="00AD07BE">
        <w:rPr>
          <w:noProof/>
        </w:rPr>
        <w:fldChar w:fldCharType="end"/>
      </w:r>
      <w:r>
        <w:t>: A test where an intruder climbed the fence in between the two nodes.</w:t>
      </w:r>
    </w:p>
    <w:p w14:paraId="0919FA87" w14:textId="77777777" w:rsidR="00897C64" w:rsidRDefault="00897C64" w:rsidP="00897C64"/>
    <w:p w14:paraId="5B43F39F" w14:textId="77777777" w:rsidR="00956809" w:rsidRDefault="00956809" w:rsidP="00956809">
      <w:pPr>
        <w:keepNext/>
        <w:jc w:val="center"/>
      </w:pPr>
      <w:r w:rsidRPr="00956809">
        <w:rPr>
          <w:noProof/>
        </w:rPr>
        <w:drawing>
          <wp:inline distT="0" distB="0" distL="0" distR="0" wp14:anchorId="2F7C6C39" wp14:editId="1B92F1CD">
            <wp:extent cx="3638403" cy="3138488"/>
            <wp:effectExtent l="0" t="0" r="635" b="5080"/>
            <wp:docPr id="9" name="Picture 8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F27EA12-7758-AC65-3D0A-3CAF5F6806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EF27EA12-7758-AC65-3D0A-3CAF5F6806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52" r="5859" b="3746"/>
                    <a:stretch/>
                  </pic:blipFill>
                  <pic:spPr>
                    <a:xfrm>
                      <a:off x="0" y="0"/>
                      <a:ext cx="3642368" cy="314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6B2D" w14:textId="255CEDFB" w:rsidR="002C7570" w:rsidRPr="002C7570" w:rsidRDefault="00956809" w:rsidP="00BF6843">
      <w:pPr>
        <w:pStyle w:val="Caption"/>
      </w:pPr>
      <w:r>
        <w:t xml:space="preserve">Figure </w:t>
      </w:r>
      <w:r w:rsidR="00AD07BE">
        <w:fldChar w:fldCharType="begin"/>
      </w:r>
      <w:r w:rsidR="00AD07BE">
        <w:instrText xml:space="preserve"> SEQ Figure \* ARABIC </w:instrText>
      </w:r>
      <w:r w:rsidR="00AD07BE">
        <w:fldChar w:fldCharType="separate"/>
      </w:r>
      <w:r>
        <w:rPr>
          <w:noProof/>
        </w:rPr>
        <w:t>2</w:t>
      </w:r>
      <w:r w:rsidR="00AD07BE">
        <w:rPr>
          <w:noProof/>
        </w:rPr>
        <w:fldChar w:fldCharType="end"/>
      </w:r>
      <w:r>
        <w:t xml:space="preserve">: </w:t>
      </w:r>
      <w:r w:rsidRPr="00155877">
        <w:t xml:space="preserve"> A test where an intruder climbed the fen</w:t>
      </w:r>
      <w:r>
        <w:t>ce directly on a node</w:t>
      </w:r>
    </w:p>
    <w:p w14:paraId="3F42E57D" w14:textId="7F41A984" w:rsidR="00406F8F" w:rsidRDefault="00E77DAC" w:rsidP="00701BA8">
      <w:pPr>
        <w:pStyle w:val="Heading1"/>
      </w:pPr>
      <w:bookmarkStart w:id="13" w:name="_Toc117803384"/>
      <w:bookmarkStart w:id="14" w:name="_Toc132634343"/>
      <w:r>
        <w:lastRenderedPageBreak/>
        <w:t>Appendix</w:t>
      </w:r>
      <w:bookmarkEnd w:id="10"/>
      <w:bookmarkEnd w:id="11"/>
      <w:bookmarkEnd w:id="13"/>
      <w:bookmarkEnd w:id="14"/>
    </w:p>
    <w:p w14:paraId="6D98CAD5" w14:textId="310A78C1" w:rsidR="00FF42E1" w:rsidRDefault="00FF42E1" w:rsidP="00FF42E1"/>
    <w:p w14:paraId="1066FA5C" w14:textId="57BE5DC2" w:rsidR="00AD07BE" w:rsidRDefault="00AD07BE" w:rsidP="00FF42E1">
      <w:r>
        <w:t>Link to repository</w:t>
      </w:r>
    </w:p>
    <w:p w14:paraId="23BAD8A1" w14:textId="29A5FC6E" w:rsidR="00FF42E1" w:rsidRPr="00FF42E1" w:rsidRDefault="001B11D9" w:rsidP="00FF42E1">
      <w:r w:rsidRPr="001B11D9">
        <w:rPr>
          <w:noProof/>
        </w:rPr>
        <w:drawing>
          <wp:inline distT="0" distB="0" distL="0" distR="0" wp14:anchorId="5FD1C64D" wp14:editId="1E83A96B">
            <wp:extent cx="2552368" cy="2513400"/>
            <wp:effectExtent l="0" t="0" r="635" b="1270"/>
            <wp:docPr id="6" name="Picture 6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6098" cy="251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2E1" w:rsidRPr="00FF42E1" w:rsidSect="00B37FBE">
      <w:headerReference w:type="default" r:id="rId19"/>
      <w:footerReference w:type="default" r:id="rId20"/>
      <w:pgSz w:w="12240" w:h="15840"/>
      <w:pgMar w:top="720" w:right="720" w:bottom="720" w:left="81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E1807" w14:textId="77777777" w:rsidR="003413EE" w:rsidRDefault="003413EE" w:rsidP="00E53BB6">
      <w:pPr>
        <w:spacing w:after="0" w:line="240" w:lineRule="auto"/>
      </w:pPr>
      <w:r>
        <w:separator/>
      </w:r>
    </w:p>
  </w:endnote>
  <w:endnote w:type="continuationSeparator" w:id="0">
    <w:p w14:paraId="2C7D9330" w14:textId="77777777" w:rsidR="003413EE" w:rsidRDefault="003413EE" w:rsidP="00E53BB6">
      <w:pPr>
        <w:spacing w:after="0" w:line="240" w:lineRule="auto"/>
      </w:pPr>
      <w:r>
        <w:continuationSeparator/>
      </w:r>
    </w:p>
  </w:endnote>
  <w:endnote w:type="continuationNotice" w:id="1">
    <w:p w14:paraId="3C62FC7E" w14:textId="77777777" w:rsidR="003413EE" w:rsidRDefault="003413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F Pro Display">
    <w:altName w:val="Segoe UI Symbol"/>
    <w:panose1 w:val="00000000000000000000"/>
    <w:charset w:val="00"/>
    <w:family w:val="modern"/>
    <w:notTrueType/>
    <w:pitch w:val="variable"/>
    <w:sig w:usb0="E10002FF" w:usb1="5241ECFF" w:usb2="04008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72334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7BC21D" w14:textId="290A0A1A" w:rsidR="00E53BB6" w:rsidRDefault="00E53BB6" w:rsidP="001341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391C7" w14:textId="77777777" w:rsidR="003413EE" w:rsidRDefault="003413EE" w:rsidP="00E53BB6">
      <w:pPr>
        <w:spacing w:after="0" w:line="240" w:lineRule="auto"/>
      </w:pPr>
      <w:r>
        <w:separator/>
      </w:r>
    </w:p>
  </w:footnote>
  <w:footnote w:type="continuationSeparator" w:id="0">
    <w:p w14:paraId="2A738255" w14:textId="77777777" w:rsidR="003413EE" w:rsidRDefault="003413EE" w:rsidP="00E53BB6">
      <w:pPr>
        <w:spacing w:after="0" w:line="240" w:lineRule="auto"/>
      </w:pPr>
      <w:r>
        <w:continuationSeparator/>
      </w:r>
    </w:p>
  </w:footnote>
  <w:footnote w:type="continuationNotice" w:id="1">
    <w:p w14:paraId="557201E8" w14:textId="77777777" w:rsidR="003413EE" w:rsidRDefault="003413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7FE84" w14:textId="6A8BD20B" w:rsidR="00E53BB6" w:rsidRDefault="00E53BB6" w:rsidP="00590EF5">
    <w:pPr>
      <w:pStyle w:val="Header"/>
      <w:jc w:val="center"/>
    </w:pPr>
  </w:p>
  <w:p w14:paraId="19AABDD6" w14:textId="77777777" w:rsidR="00E53BB6" w:rsidRDefault="00E53BB6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08E0"/>
    <w:multiLevelType w:val="multilevel"/>
    <w:tmpl w:val="C5BC571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12F0D28"/>
    <w:multiLevelType w:val="hybridMultilevel"/>
    <w:tmpl w:val="F6DA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A1942"/>
    <w:multiLevelType w:val="hybridMultilevel"/>
    <w:tmpl w:val="493CD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3543E"/>
    <w:multiLevelType w:val="hybridMultilevel"/>
    <w:tmpl w:val="AD90E54E"/>
    <w:lvl w:ilvl="0" w:tplc="E160D16C">
      <w:start w:val="6"/>
      <w:numFmt w:val="bullet"/>
      <w:lvlText w:val="-"/>
      <w:lvlJc w:val="left"/>
      <w:pPr>
        <w:ind w:left="79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C036E79"/>
    <w:multiLevelType w:val="hybridMultilevel"/>
    <w:tmpl w:val="E2B0F4A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121E484E"/>
    <w:multiLevelType w:val="hybridMultilevel"/>
    <w:tmpl w:val="8D30F5B4"/>
    <w:lvl w:ilvl="0" w:tplc="2C74B4B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30499"/>
    <w:multiLevelType w:val="hybridMultilevel"/>
    <w:tmpl w:val="0D388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12419"/>
    <w:multiLevelType w:val="hybridMultilevel"/>
    <w:tmpl w:val="CFA0CAB0"/>
    <w:lvl w:ilvl="0" w:tplc="2C74B4B8">
      <w:numFmt w:val="bullet"/>
      <w:lvlText w:val="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82775B"/>
    <w:multiLevelType w:val="multilevel"/>
    <w:tmpl w:val="38C094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0A1051F"/>
    <w:multiLevelType w:val="hybridMultilevel"/>
    <w:tmpl w:val="D8003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E7CD7"/>
    <w:multiLevelType w:val="hybridMultilevel"/>
    <w:tmpl w:val="D1A2D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620EE"/>
    <w:multiLevelType w:val="multilevel"/>
    <w:tmpl w:val="5CE2A37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2C9B775C"/>
    <w:multiLevelType w:val="hybridMultilevel"/>
    <w:tmpl w:val="BE58D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A1014"/>
    <w:multiLevelType w:val="hybridMultilevel"/>
    <w:tmpl w:val="F0BE5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CD2526"/>
    <w:multiLevelType w:val="hybridMultilevel"/>
    <w:tmpl w:val="CB10E05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4E30486A"/>
    <w:multiLevelType w:val="hybridMultilevel"/>
    <w:tmpl w:val="F0B03AC4"/>
    <w:lvl w:ilvl="0" w:tplc="3C828F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C2FEB"/>
    <w:multiLevelType w:val="hybridMultilevel"/>
    <w:tmpl w:val="914EED48"/>
    <w:lvl w:ilvl="0" w:tplc="2C74B4B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552B8"/>
    <w:multiLevelType w:val="hybridMultilevel"/>
    <w:tmpl w:val="54F22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2D78E9"/>
    <w:multiLevelType w:val="hybridMultilevel"/>
    <w:tmpl w:val="997C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41779"/>
    <w:multiLevelType w:val="hybridMultilevel"/>
    <w:tmpl w:val="7DF0F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684623"/>
    <w:multiLevelType w:val="hybridMultilevel"/>
    <w:tmpl w:val="ECF0649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68391A6C"/>
    <w:multiLevelType w:val="hybridMultilevel"/>
    <w:tmpl w:val="B43C00A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72933135"/>
    <w:multiLevelType w:val="multilevel"/>
    <w:tmpl w:val="D97AA0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9283304"/>
    <w:multiLevelType w:val="hybridMultilevel"/>
    <w:tmpl w:val="347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170413"/>
    <w:multiLevelType w:val="hybridMultilevel"/>
    <w:tmpl w:val="D2F22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A5AAC"/>
    <w:multiLevelType w:val="multilevel"/>
    <w:tmpl w:val="B274800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680808524">
    <w:abstractNumId w:val="15"/>
  </w:num>
  <w:num w:numId="2" w16cid:durableId="541207074">
    <w:abstractNumId w:val="5"/>
  </w:num>
  <w:num w:numId="3" w16cid:durableId="1979407522">
    <w:abstractNumId w:val="7"/>
  </w:num>
  <w:num w:numId="4" w16cid:durableId="109515326">
    <w:abstractNumId w:val="16"/>
  </w:num>
  <w:num w:numId="5" w16cid:durableId="2134057415">
    <w:abstractNumId w:val="0"/>
  </w:num>
  <w:num w:numId="6" w16cid:durableId="1169446803">
    <w:abstractNumId w:val="25"/>
  </w:num>
  <w:num w:numId="7" w16cid:durableId="793715474">
    <w:abstractNumId w:val="11"/>
  </w:num>
  <w:num w:numId="8" w16cid:durableId="704333297">
    <w:abstractNumId w:val="10"/>
  </w:num>
  <w:num w:numId="9" w16cid:durableId="344326597">
    <w:abstractNumId w:val="4"/>
  </w:num>
  <w:num w:numId="10" w16cid:durableId="1222013076">
    <w:abstractNumId w:val="8"/>
  </w:num>
  <w:num w:numId="11" w16cid:durableId="851333941">
    <w:abstractNumId w:val="22"/>
  </w:num>
  <w:num w:numId="12" w16cid:durableId="866062939">
    <w:abstractNumId w:val="3"/>
  </w:num>
  <w:num w:numId="13" w16cid:durableId="1119684137">
    <w:abstractNumId w:val="20"/>
  </w:num>
  <w:num w:numId="14" w16cid:durableId="1886135594">
    <w:abstractNumId w:val="17"/>
  </w:num>
  <w:num w:numId="15" w16cid:durableId="623194599">
    <w:abstractNumId w:val="9"/>
  </w:num>
  <w:num w:numId="16" w16cid:durableId="1950238066">
    <w:abstractNumId w:val="21"/>
  </w:num>
  <w:num w:numId="17" w16cid:durableId="833689716">
    <w:abstractNumId w:val="14"/>
  </w:num>
  <w:num w:numId="18" w16cid:durableId="219755850">
    <w:abstractNumId w:val="6"/>
  </w:num>
  <w:num w:numId="19" w16cid:durableId="443623311">
    <w:abstractNumId w:val="18"/>
  </w:num>
  <w:num w:numId="20" w16cid:durableId="2017687455">
    <w:abstractNumId w:val="19"/>
  </w:num>
  <w:num w:numId="21" w16cid:durableId="31854091">
    <w:abstractNumId w:val="1"/>
  </w:num>
  <w:num w:numId="22" w16cid:durableId="382215256">
    <w:abstractNumId w:val="2"/>
  </w:num>
  <w:num w:numId="23" w16cid:durableId="418255099">
    <w:abstractNumId w:val="12"/>
  </w:num>
  <w:num w:numId="24" w16cid:durableId="1766728464">
    <w:abstractNumId w:val="13"/>
  </w:num>
  <w:num w:numId="25" w16cid:durableId="1430586147">
    <w:abstractNumId w:val="23"/>
  </w:num>
  <w:num w:numId="26" w16cid:durableId="120679641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F8F"/>
    <w:rsid w:val="000005FA"/>
    <w:rsid w:val="000051B7"/>
    <w:rsid w:val="00006F09"/>
    <w:rsid w:val="00012D7C"/>
    <w:rsid w:val="00012FB2"/>
    <w:rsid w:val="0001363A"/>
    <w:rsid w:val="00014474"/>
    <w:rsid w:val="00014485"/>
    <w:rsid w:val="000160E2"/>
    <w:rsid w:val="0001654B"/>
    <w:rsid w:val="000206BB"/>
    <w:rsid w:val="000208BD"/>
    <w:rsid w:val="0002168E"/>
    <w:rsid w:val="00022799"/>
    <w:rsid w:val="0002280A"/>
    <w:rsid w:val="00026780"/>
    <w:rsid w:val="00026C9C"/>
    <w:rsid w:val="000303F0"/>
    <w:rsid w:val="000316E0"/>
    <w:rsid w:val="000345EB"/>
    <w:rsid w:val="000349A7"/>
    <w:rsid w:val="00035BA5"/>
    <w:rsid w:val="00036654"/>
    <w:rsid w:val="0003666C"/>
    <w:rsid w:val="000403C8"/>
    <w:rsid w:val="00041405"/>
    <w:rsid w:val="00042CED"/>
    <w:rsid w:val="000446F5"/>
    <w:rsid w:val="00044D45"/>
    <w:rsid w:val="00053081"/>
    <w:rsid w:val="00053F0E"/>
    <w:rsid w:val="00054F54"/>
    <w:rsid w:val="00056A4B"/>
    <w:rsid w:val="00060816"/>
    <w:rsid w:val="000611E7"/>
    <w:rsid w:val="00061373"/>
    <w:rsid w:val="00062E77"/>
    <w:rsid w:val="00064A01"/>
    <w:rsid w:val="000663DA"/>
    <w:rsid w:val="000677DB"/>
    <w:rsid w:val="0007270B"/>
    <w:rsid w:val="00073296"/>
    <w:rsid w:val="00073A5D"/>
    <w:rsid w:val="00075836"/>
    <w:rsid w:val="00081E4F"/>
    <w:rsid w:val="00084419"/>
    <w:rsid w:val="00084563"/>
    <w:rsid w:val="00084A64"/>
    <w:rsid w:val="00084E81"/>
    <w:rsid w:val="00091907"/>
    <w:rsid w:val="00091CA8"/>
    <w:rsid w:val="00092FDD"/>
    <w:rsid w:val="000979F6"/>
    <w:rsid w:val="000979FD"/>
    <w:rsid w:val="000A0EA7"/>
    <w:rsid w:val="000A0F00"/>
    <w:rsid w:val="000A1B2F"/>
    <w:rsid w:val="000A1DBB"/>
    <w:rsid w:val="000A1DC2"/>
    <w:rsid w:val="000A3036"/>
    <w:rsid w:val="000A5228"/>
    <w:rsid w:val="000A5C4D"/>
    <w:rsid w:val="000B0823"/>
    <w:rsid w:val="000B1EF1"/>
    <w:rsid w:val="000B2908"/>
    <w:rsid w:val="000B30D1"/>
    <w:rsid w:val="000B4BD7"/>
    <w:rsid w:val="000B5A77"/>
    <w:rsid w:val="000B6AA4"/>
    <w:rsid w:val="000C1278"/>
    <w:rsid w:val="000C4861"/>
    <w:rsid w:val="000C50FE"/>
    <w:rsid w:val="000C7CC5"/>
    <w:rsid w:val="000D089D"/>
    <w:rsid w:val="000D090A"/>
    <w:rsid w:val="000D281B"/>
    <w:rsid w:val="000D2CF7"/>
    <w:rsid w:val="000D2FBB"/>
    <w:rsid w:val="000D3654"/>
    <w:rsid w:val="000D3E9D"/>
    <w:rsid w:val="000D3ECF"/>
    <w:rsid w:val="000D65FB"/>
    <w:rsid w:val="000D7FD4"/>
    <w:rsid w:val="000E16D0"/>
    <w:rsid w:val="000E2C52"/>
    <w:rsid w:val="000E51D3"/>
    <w:rsid w:val="000E5E31"/>
    <w:rsid w:val="000E7BD7"/>
    <w:rsid w:val="000E7EEB"/>
    <w:rsid w:val="000F061D"/>
    <w:rsid w:val="000F213C"/>
    <w:rsid w:val="000F34F6"/>
    <w:rsid w:val="000F3577"/>
    <w:rsid w:val="000F671F"/>
    <w:rsid w:val="000F7126"/>
    <w:rsid w:val="000F78FC"/>
    <w:rsid w:val="00101143"/>
    <w:rsid w:val="00103D6E"/>
    <w:rsid w:val="0010464D"/>
    <w:rsid w:val="00105871"/>
    <w:rsid w:val="00105FD5"/>
    <w:rsid w:val="00106B6B"/>
    <w:rsid w:val="00107837"/>
    <w:rsid w:val="00107898"/>
    <w:rsid w:val="0010795E"/>
    <w:rsid w:val="00110E1C"/>
    <w:rsid w:val="00111954"/>
    <w:rsid w:val="00111AD3"/>
    <w:rsid w:val="00116610"/>
    <w:rsid w:val="00120B8A"/>
    <w:rsid w:val="00122BE3"/>
    <w:rsid w:val="00123A52"/>
    <w:rsid w:val="00125152"/>
    <w:rsid w:val="00127575"/>
    <w:rsid w:val="00130EBD"/>
    <w:rsid w:val="00130F75"/>
    <w:rsid w:val="001326A5"/>
    <w:rsid w:val="001326A6"/>
    <w:rsid w:val="00132E69"/>
    <w:rsid w:val="00133EEE"/>
    <w:rsid w:val="00134134"/>
    <w:rsid w:val="001408BB"/>
    <w:rsid w:val="001410BE"/>
    <w:rsid w:val="00144F19"/>
    <w:rsid w:val="001457FF"/>
    <w:rsid w:val="00146466"/>
    <w:rsid w:val="00150BD0"/>
    <w:rsid w:val="0015606A"/>
    <w:rsid w:val="001563C5"/>
    <w:rsid w:val="00156C04"/>
    <w:rsid w:val="00157761"/>
    <w:rsid w:val="001578A6"/>
    <w:rsid w:val="001612A6"/>
    <w:rsid w:val="00161898"/>
    <w:rsid w:val="00162616"/>
    <w:rsid w:val="001627C7"/>
    <w:rsid w:val="00162EF3"/>
    <w:rsid w:val="001654C7"/>
    <w:rsid w:val="001670BD"/>
    <w:rsid w:val="00167247"/>
    <w:rsid w:val="00170107"/>
    <w:rsid w:val="00170A87"/>
    <w:rsid w:val="00172E11"/>
    <w:rsid w:val="00173A24"/>
    <w:rsid w:val="00175855"/>
    <w:rsid w:val="001773AA"/>
    <w:rsid w:val="001814D8"/>
    <w:rsid w:val="00183870"/>
    <w:rsid w:val="00185B32"/>
    <w:rsid w:val="00185E27"/>
    <w:rsid w:val="00190785"/>
    <w:rsid w:val="00190DC5"/>
    <w:rsid w:val="0019271D"/>
    <w:rsid w:val="00193BBB"/>
    <w:rsid w:val="001948E7"/>
    <w:rsid w:val="00195CC0"/>
    <w:rsid w:val="00196AA5"/>
    <w:rsid w:val="001A0774"/>
    <w:rsid w:val="001A0B6E"/>
    <w:rsid w:val="001A0DF4"/>
    <w:rsid w:val="001A1045"/>
    <w:rsid w:val="001A1223"/>
    <w:rsid w:val="001A1BC7"/>
    <w:rsid w:val="001A3556"/>
    <w:rsid w:val="001A3FCD"/>
    <w:rsid w:val="001A63E2"/>
    <w:rsid w:val="001A6CB1"/>
    <w:rsid w:val="001A7E48"/>
    <w:rsid w:val="001B0DBE"/>
    <w:rsid w:val="001B11D9"/>
    <w:rsid w:val="001B1556"/>
    <w:rsid w:val="001B28C9"/>
    <w:rsid w:val="001B293A"/>
    <w:rsid w:val="001B2AD7"/>
    <w:rsid w:val="001B785E"/>
    <w:rsid w:val="001C399A"/>
    <w:rsid w:val="001C3DD1"/>
    <w:rsid w:val="001C5F4F"/>
    <w:rsid w:val="001C6C3C"/>
    <w:rsid w:val="001D6965"/>
    <w:rsid w:val="001D728C"/>
    <w:rsid w:val="001D7FCE"/>
    <w:rsid w:val="001E2D85"/>
    <w:rsid w:val="001E2FDE"/>
    <w:rsid w:val="001E34B2"/>
    <w:rsid w:val="001E5423"/>
    <w:rsid w:val="001F036F"/>
    <w:rsid w:val="001F0DDA"/>
    <w:rsid w:val="001F2114"/>
    <w:rsid w:val="001F4B22"/>
    <w:rsid w:val="001F4D68"/>
    <w:rsid w:val="001F6CC6"/>
    <w:rsid w:val="00200511"/>
    <w:rsid w:val="00200A8D"/>
    <w:rsid w:val="002046CB"/>
    <w:rsid w:val="00205695"/>
    <w:rsid w:val="00205E7C"/>
    <w:rsid w:val="00206746"/>
    <w:rsid w:val="00206D31"/>
    <w:rsid w:val="00210CE3"/>
    <w:rsid w:val="002112AF"/>
    <w:rsid w:val="0021210F"/>
    <w:rsid w:val="00212556"/>
    <w:rsid w:val="00214C57"/>
    <w:rsid w:val="002172DD"/>
    <w:rsid w:val="00217368"/>
    <w:rsid w:val="00217B16"/>
    <w:rsid w:val="002208F8"/>
    <w:rsid w:val="00221616"/>
    <w:rsid w:val="00221CDB"/>
    <w:rsid w:val="00222246"/>
    <w:rsid w:val="0022245F"/>
    <w:rsid w:val="00222DFE"/>
    <w:rsid w:val="0022412A"/>
    <w:rsid w:val="002243C9"/>
    <w:rsid w:val="002253EE"/>
    <w:rsid w:val="00231965"/>
    <w:rsid w:val="0024052A"/>
    <w:rsid w:val="00240F79"/>
    <w:rsid w:val="002439E9"/>
    <w:rsid w:val="00243DC9"/>
    <w:rsid w:val="0024651B"/>
    <w:rsid w:val="002512B8"/>
    <w:rsid w:val="00253E6C"/>
    <w:rsid w:val="00253EE3"/>
    <w:rsid w:val="00255247"/>
    <w:rsid w:val="002568D0"/>
    <w:rsid w:val="002600A1"/>
    <w:rsid w:val="002614D3"/>
    <w:rsid w:val="00261AF9"/>
    <w:rsid w:val="00261D31"/>
    <w:rsid w:val="0026255D"/>
    <w:rsid w:val="0026256C"/>
    <w:rsid w:val="00264691"/>
    <w:rsid w:val="00267304"/>
    <w:rsid w:val="00270054"/>
    <w:rsid w:val="00271F52"/>
    <w:rsid w:val="00273286"/>
    <w:rsid w:val="00274A5C"/>
    <w:rsid w:val="00275A8D"/>
    <w:rsid w:val="0027606C"/>
    <w:rsid w:val="00277915"/>
    <w:rsid w:val="002844D9"/>
    <w:rsid w:val="00284D78"/>
    <w:rsid w:val="00284ED7"/>
    <w:rsid w:val="00287676"/>
    <w:rsid w:val="00287DF3"/>
    <w:rsid w:val="00287F16"/>
    <w:rsid w:val="00290A94"/>
    <w:rsid w:val="00292661"/>
    <w:rsid w:val="002937E5"/>
    <w:rsid w:val="002939C7"/>
    <w:rsid w:val="002944FC"/>
    <w:rsid w:val="00294D1C"/>
    <w:rsid w:val="00294E80"/>
    <w:rsid w:val="00295F4E"/>
    <w:rsid w:val="00296417"/>
    <w:rsid w:val="00297056"/>
    <w:rsid w:val="002A08C5"/>
    <w:rsid w:val="002A0FEA"/>
    <w:rsid w:val="002A201F"/>
    <w:rsid w:val="002A2F14"/>
    <w:rsid w:val="002A48B0"/>
    <w:rsid w:val="002A5A1F"/>
    <w:rsid w:val="002B058E"/>
    <w:rsid w:val="002B18F3"/>
    <w:rsid w:val="002B2682"/>
    <w:rsid w:val="002B29DA"/>
    <w:rsid w:val="002B6703"/>
    <w:rsid w:val="002B6907"/>
    <w:rsid w:val="002B7179"/>
    <w:rsid w:val="002C241C"/>
    <w:rsid w:val="002C30AE"/>
    <w:rsid w:val="002C5CF3"/>
    <w:rsid w:val="002C7570"/>
    <w:rsid w:val="002D0D12"/>
    <w:rsid w:val="002D3488"/>
    <w:rsid w:val="002E1960"/>
    <w:rsid w:val="002E2260"/>
    <w:rsid w:val="002E24C2"/>
    <w:rsid w:val="002E30A2"/>
    <w:rsid w:val="002E4343"/>
    <w:rsid w:val="002E455D"/>
    <w:rsid w:val="002E4F9E"/>
    <w:rsid w:val="002E5455"/>
    <w:rsid w:val="002E6C72"/>
    <w:rsid w:val="002F2253"/>
    <w:rsid w:val="002F2F05"/>
    <w:rsid w:val="002F3057"/>
    <w:rsid w:val="002F33D2"/>
    <w:rsid w:val="002F6639"/>
    <w:rsid w:val="002F6A17"/>
    <w:rsid w:val="00300EDC"/>
    <w:rsid w:val="00302ADB"/>
    <w:rsid w:val="003043AD"/>
    <w:rsid w:val="00304E12"/>
    <w:rsid w:val="00310678"/>
    <w:rsid w:val="00310C15"/>
    <w:rsid w:val="003117F6"/>
    <w:rsid w:val="00315B15"/>
    <w:rsid w:val="003175AB"/>
    <w:rsid w:val="003208AA"/>
    <w:rsid w:val="00322358"/>
    <w:rsid w:val="00322473"/>
    <w:rsid w:val="003225A2"/>
    <w:rsid w:val="003238CD"/>
    <w:rsid w:val="00324974"/>
    <w:rsid w:val="00324C6F"/>
    <w:rsid w:val="00326B36"/>
    <w:rsid w:val="003271B2"/>
    <w:rsid w:val="00330C82"/>
    <w:rsid w:val="0033212F"/>
    <w:rsid w:val="00332D76"/>
    <w:rsid w:val="00336997"/>
    <w:rsid w:val="00336F9C"/>
    <w:rsid w:val="003413EE"/>
    <w:rsid w:val="003429A3"/>
    <w:rsid w:val="0034391E"/>
    <w:rsid w:val="00343A2E"/>
    <w:rsid w:val="00344B44"/>
    <w:rsid w:val="00345254"/>
    <w:rsid w:val="003462ED"/>
    <w:rsid w:val="00346308"/>
    <w:rsid w:val="00351E3A"/>
    <w:rsid w:val="00352A4A"/>
    <w:rsid w:val="00352D0A"/>
    <w:rsid w:val="00353242"/>
    <w:rsid w:val="00354587"/>
    <w:rsid w:val="003558BE"/>
    <w:rsid w:val="0035714E"/>
    <w:rsid w:val="003634D2"/>
    <w:rsid w:val="00366216"/>
    <w:rsid w:val="00367EAB"/>
    <w:rsid w:val="003718DA"/>
    <w:rsid w:val="003719AA"/>
    <w:rsid w:val="003724F5"/>
    <w:rsid w:val="00372E99"/>
    <w:rsid w:val="00373416"/>
    <w:rsid w:val="00373545"/>
    <w:rsid w:val="003777A7"/>
    <w:rsid w:val="003819BA"/>
    <w:rsid w:val="00381E7B"/>
    <w:rsid w:val="0038357D"/>
    <w:rsid w:val="00383C73"/>
    <w:rsid w:val="00383D2F"/>
    <w:rsid w:val="003845C0"/>
    <w:rsid w:val="00387971"/>
    <w:rsid w:val="003915BE"/>
    <w:rsid w:val="003917EE"/>
    <w:rsid w:val="00392900"/>
    <w:rsid w:val="00394944"/>
    <w:rsid w:val="00395DC5"/>
    <w:rsid w:val="00396979"/>
    <w:rsid w:val="00396D66"/>
    <w:rsid w:val="00397AB9"/>
    <w:rsid w:val="003A0441"/>
    <w:rsid w:val="003A050F"/>
    <w:rsid w:val="003A1129"/>
    <w:rsid w:val="003A14B8"/>
    <w:rsid w:val="003A1AB6"/>
    <w:rsid w:val="003A23E5"/>
    <w:rsid w:val="003A2453"/>
    <w:rsid w:val="003A2FA3"/>
    <w:rsid w:val="003A411D"/>
    <w:rsid w:val="003A530C"/>
    <w:rsid w:val="003A667B"/>
    <w:rsid w:val="003A6D15"/>
    <w:rsid w:val="003B1F3A"/>
    <w:rsid w:val="003B5301"/>
    <w:rsid w:val="003C0A30"/>
    <w:rsid w:val="003C21B6"/>
    <w:rsid w:val="003C2FC0"/>
    <w:rsid w:val="003C4ECB"/>
    <w:rsid w:val="003C74CA"/>
    <w:rsid w:val="003D1188"/>
    <w:rsid w:val="003D17A0"/>
    <w:rsid w:val="003D19B7"/>
    <w:rsid w:val="003D3294"/>
    <w:rsid w:val="003D33ED"/>
    <w:rsid w:val="003D3FCC"/>
    <w:rsid w:val="003D433F"/>
    <w:rsid w:val="003D5631"/>
    <w:rsid w:val="003D58EB"/>
    <w:rsid w:val="003D6166"/>
    <w:rsid w:val="003E2915"/>
    <w:rsid w:val="003E65B1"/>
    <w:rsid w:val="003F3C29"/>
    <w:rsid w:val="003F6556"/>
    <w:rsid w:val="0040359F"/>
    <w:rsid w:val="00405E63"/>
    <w:rsid w:val="00406D2B"/>
    <w:rsid w:val="00406F8F"/>
    <w:rsid w:val="0041092F"/>
    <w:rsid w:val="0041242F"/>
    <w:rsid w:val="00415829"/>
    <w:rsid w:val="00416350"/>
    <w:rsid w:val="00417129"/>
    <w:rsid w:val="00417EB8"/>
    <w:rsid w:val="004203A8"/>
    <w:rsid w:val="00420814"/>
    <w:rsid w:val="00420E5A"/>
    <w:rsid w:val="00422FA7"/>
    <w:rsid w:val="004241AB"/>
    <w:rsid w:val="00424CED"/>
    <w:rsid w:val="00425191"/>
    <w:rsid w:val="0042549A"/>
    <w:rsid w:val="00425AC0"/>
    <w:rsid w:val="0042657E"/>
    <w:rsid w:val="00427061"/>
    <w:rsid w:val="004278F1"/>
    <w:rsid w:val="004338FA"/>
    <w:rsid w:val="004358E3"/>
    <w:rsid w:val="0043687D"/>
    <w:rsid w:val="00437202"/>
    <w:rsid w:val="0043751B"/>
    <w:rsid w:val="00437AE7"/>
    <w:rsid w:val="00437C29"/>
    <w:rsid w:val="00440FF6"/>
    <w:rsid w:val="00442800"/>
    <w:rsid w:val="00442AD1"/>
    <w:rsid w:val="004447C7"/>
    <w:rsid w:val="004465FA"/>
    <w:rsid w:val="004479B2"/>
    <w:rsid w:val="004515FC"/>
    <w:rsid w:val="004520B4"/>
    <w:rsid w:val="004542F4"/>
    <w:rsid w:val="00455A7F"/>
    <w:rsid w:val="00463486"/>
    <w:rsid w:val="004654C6"/>
    <w:rsid w:val="004669E8"/>
    <w:rsid w:val="00466E29"/>
    <w:rsid w:val="00467A44"/>
    <w:rsid w:val="0047093E"/>
    <w:rsid w:val="00471E38"/>
    <w:rsid w:val="004731E3"/>
    <w:rsid w:val="004743EB"/>
    <w:rsid w:val="00474D16"/>
    <w:rsid w:val="00476176"/>
    <w:rsid w:val="00476B5E"/>
    <w:rsid w:val="0047769A"/>
    <w:rsid w:val="004828BF"/>
    <w:rsid w:val="00482E07"/>
    <w:rsid w:val="00484BDB"/>
    <w:rsid w:val="00484DF1"/>
    <w:rsid w:val="00486BE2"/>
    <w:rsid w:val="00486BFA"/>
    <w:rsid w:val="00487777"/>
    <w:rsid w:val="00490622"/>
    <w:rsid w:val="00490E2E"/>
    <w:rsid w:val="004911B4"/>
    <w:rsid w:val="004931EB"/>
    <w:rsid w:val="0049396F"/>
    <w:rsid w:val="00494625"/>
    <w:rsid w:val="0049533C"/>
    <w:rsid w:val="00495C72"/>
    <w:rsid w:val="00495E11"/>
    <w:rsid w:val="00496DE0"/>
    <w:rsid w:val="004A05AF"/>
    <w:rsid w:val="004A27E3"/>
    <w:rsid w:val="004B0826"/>
    <w:rsid w:val="004B2206"/>
    <w:rsid w:val="004B2CC9"/>
    <w:rsid w:val="004B36CD"/>
    <w:rsid w:val="004B3BCF"/>
    <w:rsid w:val="004B45FD"/>
    <w:rsid w:val="004B4CE5"/>
    <w:rsid w:val="004B5875"/>
    <w:rsid w:val="004B6BA3"/>
    <w:rsid w:val="004B7711"/>
    <w:rsid w:val="004C04D7"/>
    <w:rsid w:val="004C0FF2"/>
    <w:rsid w:val="004C341F"/>
    <w:rsid w:val="004C3751"/>
    <w:rsid w:val="004C462E"/>
    <w:rsid w:val="004C7220"/>
    <w:rsid w:val="004D0C37"/>
    <w:rsid w:val="004D187C"/>
    <w:rsid w:val="004D53D9"/>
    <w:rsid w:val="004D5625"/>
    <w:rsid w:val="004D5B40"/>
    <w:rsid w:val="004D7728"/>
    <w:rsid w:val="004D7B7D"/>
    <w:rsid w:val="004E20F6"/>
    <w:rsid w:val="004E4D04"/>
    <w:rsid w:val="004E6024"/>
    <w:rsid w:val="004E7FAD"/>
    <w:rsid w:val="004F062F"/>
    <w:rsid w:val="004F23FC"/>
    <w:rsid w:val="004F2ABA"/>
    <w:rsid w:val="004F2D8C"/>
    <w:rsid w:val="004F4D05"/>
    <w:rsid w:val="004F698D"/>
    <w:rsid w:val="005024AD"/>
    <w:rsid w:val="00503226"/>
    <w:rsid w:val="0050330B"/>
    <w:rsid w:val="0050607F"/>
    <w:rsid w:val="005104AC"/>
    <w:rsid w:val="00511315"/>
    <w:rsid w:val="00511498"/>
    <w:rsid w:val="005137B5"/>
    <w:rsid w:val="00513ADB"/>
    <w:rsid w:val="005164E3"/>
    <w:rsid w:val="005169FB"/>
    <w:rsid w:val="00517354"/>
    <w:rsid w:val="00521984"/>
    <w:rsid w:val="00522033"/>
    <w:rsid w:val="0052213A"/>
    <w:rsid w:val="0052220A"/>
    <w:rsid w:val="00524FFC"/>
    <w:rsid w:val="00527485"/>
    <w:rsid w:val="00527FF9"/>
    <w:rsid w:val="005302AC"/>
    <w:rsid w:val="00530838"/>
    <w:rsid w:val="0053521F"/>
    <w:rsid w:val="0053528D"/>
    <w:rsid w:val="00535D5B"/>
    <w:rsid w:val="0054051E"/>
    <w:rsid w:val="00540AD2"/>
    <w:rsid w:val="005427ED"/>
    <w:rsid w:val="00543705"/>
    <w:rsid w:val="00551512"/>
    <w:rsid w:val="00552592"/>
    <w:rsid w:val="00552A1B"/>
    <w:rsid w:val="005541A9"/>
    <w:rsid w:val="00555A27"/>
    <w:rsid w:val="0055690F"/>
    <w:rsid w:val="00561317"/>
    <w:rsid w:val="00561CC4"/>
    <w:rsid w:val="0056226D"/>
    <w:rsid w:val="00562926"/>
    <w:rsid w:val="00563789"/>
    <w:rsid w:val="00567688"/>
    <w:rsid w:val="00572B42"/>
    <w:rsid w:val="00573AD1"/>
    <w:rsid w:val="00574C21"/>
    <w:rsid w:val="00575F99"/>
    <w:rsid w:val="00581975"/>
    <w:rsid w:val="00582F24"/>
    <w:rsid w:val="00590EF5"/>
    <w:rsid w:val="0059193C"/>
    <w:rsid w:val="00591A4F"/>
    <w:rsid w:val="005944BE"/>
    <w:rsid w:val="00594971"/>
    <w:rsid w:val="005953AB"/>
    <w:rsid w:val="0059549B"/>
    <w:rsid w:val="005965D6"/>
    <w:rsid w:val="0059723B"/>
    <w:rsid w:val="005A0EC2"/>
    <w:rsid w:val="005A13C7"/>
    <w:rsid w:val="005A2234"/>
    <w:rsid w:val="005A5572"/>
    <w:rsid w:val="005B196B"/>
    <w:rsid w:val="005B239A"/>
    <w:rsid w:val="005B276E"/>
    <w:rsid w:val="005B4CB3"/>
    <w:rsid w:val="005B73C6"/>
    <w:rsid w:val="005B7533"/>
    <w:rsid w:val="005B7E60"/>
    <w:rsid w:val="005C1CFA"/>
    <w:rsid w:val="005C22F6"/>
    <w:rsid w:val="005C48CD"/>
    <w:rsid w:val="005C7F5B"/>
    <w:rsid w:val="005D07DB"/>
    <w:rsid w:val="005D6A2D"/>
    <w:rsid w:val="005D71FC"/>
    <w:rsid w:val="005E0973"/>
    <w:rsid w:val="005E0B6E"/>
    <w:rsid w:val="005E2562"/>
    <w:rsid w:val="005E4DB2"/>
    <w:rsid w:val="005E669B"/>
    <w:rsid w:val="005E742D"/>
    <w:rsid w:val="005F068F"/>
    <w:rsid w:val="005F3F9B"/>
    <w:rsid w:val="005F7ED4"/>
    <w:rsid w:val="006016DD"/>
    <w:rsid w:val="00605989"/>
    <w:rsid w:val="00611A97"/>
    <w:rsid w:val="006156AF"/>
    <w:rsid w:val="0061775F"/>
    <w:rsid w:val="00617CDA"/>
    <w:rsid w:val="0062062C"/>
    <w:rsid w:val="006211D5"/>
    <w:rsid w:val="00621935"/>
    <w:rsid w:val="00622269"/>
    <w:rsid w:val="00622522"/>
    <w:rsid w:val="00623330"/>
    <w:rsid w:val="00625AA4"/>
    <w:rsid w:val="006269AB"/>
    <w:rsid w:val="00627748"/>
    <w:rsid w:val="0063030E"/>
    <w:rsid w:val="00630DFA"/>
    <w:rsid w:val="0063142D"/>
    <w:rsid w:val="006314CF"/>
    <w:rsid w:val="006330E3"/>
    <w:rsid w:val="006332BD"/>
    <w:rsid w:val="006349F6"/>
    <w:rsid w:val="00640EE1"/>
    <w:rsid w:val="00644360"/>
    <w:rsid w:val="00644D46"/>
    <w:rsid w:val="00645589"/>
    <w:rsid w:val="00646A91"/>
    <w:rsid w:val="006500AA"/>
    <w:rsid w:val="006507F4"/>
    <w:rsid w:val="0065230A"/>
    <w:rsid w:val="006531D8"/>
    <w:rsid w:val="006552D1"/>
    <w:rsid w:val="0065532E"/>
    <w:rsid w:val="00656A94"/>
    <w:rsid w:val="00657073"/>
    <w:rsid w:val="00662022"/>
    <w:rsid w:val="00662DD0"/>
    <w:rsid w:val="00664B1C"/>
    <w:rsid w:val="0066561E"/>
    <w:rsid w:val="0066664C"/>
    <w:rsid w:val="0067203F"/>
    <w:rsid w:val="006728CC"/>
    <w:rsid w:val="00675322"/>
    <w:rsid w:val="00676DC2"/>
    <w:rsid w:val="00676EA9"/>
    <w:rsid w:val="006770A5"/>
    <w:rsid w:val="0067717A"/>
    <w:rsid w:val="00677D57"/>
    <w:rsid w:val="006804CC"/>
    <w:rsid w:val="00680AE2"/>
    <w:rsid w:val="00681F7F"/>
    <w:rsid w:val="00682A0C"/>
    <w:rsid w:val="006849FC"/>
    <w:rsid w:val="00684FC8"/>
    <w:rsid w:val="006851B6"/>
    <w:rsid w:val="00685404"/>
    <w:rsid w:val="0068701C"/>
    <w:rsid w:val="00690BE3"/>
    <w:rsid w:val="0069213F"/>
    <w:rsid w:val="00692212"/>
    <w:rsid w:val="0069348D"/>
    <w:rsid w:val="00697B4D"/>
    <w:rsid w:val="006A34ED"/>
    <w:rsid w:val="006A4411"/>
    <w:rsid w:val="006A46B9"/>
    <w:rsid w:val="006A47E8"/>
    <w:rsid w:val="006A5B85"/>
    <w:rsid w:val="006A6A39"/>
    <w:rsid w:val="006B07B4"/>
    <w:rsid w:val="006B08F3"/>
    <w:rsid w:val="006B4AC3"/>
    <w:rsid w:val="006B4BB4"/>
    <w:rsid w:val="006B5AF3"/>
    <w:rsid w:val="006B5FC6"/>
    <w:rsid w:val="006B7D78"/>
    <w:rsid w:val="006C041B"/>
    <w:rsid w:val="006C7009"/>
    <w:rsid w:val="006C7890"/>
    <w:rsid w:val="006D15A8"/>
    <w:rsid w:val="006D1F78"/>
    <w:rsid w:val="006D3858"/>
    <w:rsid w:val="006D428B"/>
    <w:rsid w:val="006D4452"/>
    <w:rsid w:val="006D5840"/>
    <w:rsid w:val="006E1E23"/>
    <w:rsid w:val="006E212B"/>
    <w:rsid w:val="006E67C1"/>
    <w:rsid w:val="006F0731"/>
    <w:rsid w:val="006F2B8D"/>
    <w:rsid w:val="006F2D90"/>
    <w:rsid w:val="006F2EE5"/>
    <w:rsid w:val="006F3D00"/>
    <w:rsid w:val="006F4189"/>
    <w:rsid w:val="006F69DE"/>
    <w:rsid w:val="006F719D"/>
    <w:rsid w:val="006F7756"/>
    <w:rsid w:val="00701BA8"/>
    <w:rsid w:val="00705C50"/>
    <w:rsid w:val="00710325"/>
    <w:rsid w:val="0071119B"/>
    <w:rsid w:val="007120E0"/>
    <w:rsid w:val="0071299E"/>
    <w:rsid w:val="00712E35"/>
    <w:rsid w:val="00720153"/>
    <w:rsid w:val="007220CE"/>
    <w:rsid w:val="0072312C"/>
    <w:rsid w:val="00723960"/>
    <w:rsid w:val="00726D3B"/>
    <w:rsid w:val="00726D78"/>
    <w:rsid w:val="007316D2"/>
    <w:rsid w:val="00731987"/>
    <w:rsid w:val="00732B4D"/>
    <w:rsid w:val="00734DC3"/>
    <w:rsid w:val="007370E3"/>
    <w:rsid w:val="00740977"/>
    <w:rsid w:val="00740F57"/>
    <w:rsid w:val="00743A15"/>
    <w:rsid w:val="00746D62"/>
    <w:rsid w:val="0075097F"/>
    <w:rsid w:val="00750DBA"/>
    <w:rsid w:val="00751171"/>
    <w:rsid w:val="00753F76"/>
    <w:rsid w:val="00754746"/>
    <w:rsid w:val="0075508E"/>
    <w:rsid w:val="00755B7A"/>
    <w:rsid w:val="00755EC3"/>
    <w:rsid w:val="00756E69"/>
    <w:rsid w:val="00761E7A"/>
    <w:rsid w:val="00762766"/>
    <w:rsid w:val="00762F71"/>
    <w:rsid w:val="00762FA7"/>
    <w:rsid w:val="007633D1"/>
    <w:rsid w:val="007636AA"/>
    <w:rsid w:val="00763870"/>
    <w:rsid w:val="00765875"/>
    <w:rsid w:val="00765987"/>
    <w:rsid w:val="0076637C"/>
    <w:rsid w:val="00767A8E"/>
    <w:rsid w:val="00770A35"/>
    <w:rsid w:val="007714F2"/>
    <w:rsid w:val="00771754"/>
    <w:rsid w:val="007750B8"/>
    <w:rsid w:val="00776160"/>
    <w:rsid w:val="00777355"/>
    <w:rsid w:val="0078328E"/>
    <w:rsid w:val="0078617F"/>
    <w:rsid w:val="00786DEA"/>
    <w:rsid w:val="0079041A"/>
    <w:rsid w:val="00792FB3"/>
    <w:rsid w:val="00793411"/>
    <w:rsid w:val="00794DE0"/>
    <w:rsid w:val="00795E49"/>
    <w:rsid w:val="00796EB7"/>
    <w:rsid w:val="0079711C"/>
    <w:rsid w:val="00797136"/>
    <w:rsid w:val="00797819"/>
    <w:rsid w:val="007A500A"/>
    <w:rsid w:val="007A62FB"/>
    <w:rsid w:val="007A68D8"/>
    <w:rsid w:val="007A7AC2"/>
    <w:rsid w:val="007A7D19"/>
    <w:rsid w:val="007B4D9D"/>
    <w:rsid w:val="007B52F1"/>
    <w:rsid w:val="007B650B"/>
    <w:rsid w:val="007C01DD"/>
    <w:rsid w:val="007C09E8"/>
    <w:rsid w:val="007C2CB5"/>
    <w:rsid w:val="007C32F0"/>
    <w:rsid w:val="007C4036"/>
    <w:rsid w:val="007C4BA4"/>
    <w:rsid w:val="007C4CCA"/>
    <w:rsid w:val="007C4DE0"/>
    <w:rsid w:val="007C5704"/>
    <w:rsid w:val="007C5992"/>
    <w:rsid w:val="007C773D"/>
    <w:rsid w:val="007D0EAF"/>
    <w:rsid w:val="007D1B0B"/>
    <w:rsid w:val="007D20BF"/>
    <w:rsid w:val="007D5383"/>
    <w:rsid w:val="007D6D8E"/>
    <w:rsid w:val="007E0317"/>
    <w:rsid w:val="007E0EBD"/>
    <w:rsid w:val="007E2CD4"/>
    <w:rsid w:val="007E6960"/>
    <w:rsid w:val="007F0555"/>
    <w:rsid w:val="007F498E"/>
    <w:rsid w:val="007F52EC"/>
    <w:rsid w:val="007F5912"/>
    <w:rsid w:val="007F62D0"/>
    <w:rsid w:val="007F6F30"/>
    <w:rsid w:val="00800597"/>
    <w:rsid w:val="0080402B"/>
    <w:rsid w:val="00807085"/>
    <w:rsid w:val="00807C62"/>
    <w:rsid w:val="0081054B"/>
    <w:rsid w:val="008105B7"/>
    <w:rsid w:val="00812737"/>
    <w:rsid w:val="0081419D"/>
    <w:rsid w:val="008175C8"/>
    <w:rsid w:val="008241D8"/>
    <w:rsid w:val="00826D16"/>
    <w:rsid w:val="0083226C"/>
    <w:rsid w:val="00833FC1"/>
    <w:rsid w:val="008405A3"/>
    <w:rsid w:val="00842A67"/>
    <w:rsid w:val="008436A4"/>
    <w:rsid w:val="00844B19"/>
    <w:rsid w:val="00844CDB"/>
    <w:rsid w:val="00847BF2"/>
    <w:rsid w:val="00850AFC"/>
    <w:rsid w:val="00851EB1"/>
    <w:rsid w:val="00852FE4"/>
    <w:rsid w:val="00854A8C"/>
    <w:rsid w:val="0085556D"/>
    <w:rsid w:val="00855D54"/>
    <w:rsid w:val="00855D87"/>
    <w:rsid w:val="0085773B"/>
    <w:rsid w:val="00863196"/>
    <w:rsid w:val="008643C6"/>
    <w:rsid w:val="0087014F"/>
    <w:rsid w:val="00873EB8"/>
    <w:rsid w:val="008747D9"/>
    <w:rsid w:val="0087537E"/>
    <w:rsid w:val="00875DCE"/>
    <w:rsid w:val="00875EF1"/>
    <w:rsid w:val="0088044D"/>
    <w:rsid w:val="008806DA"/>
    <w:rsid w:val="00881046"/>
    <w:rsid w:val="00882279"/>
    <w:rsid w:val="00885189"/>
    <w:rsid w:val="00885C3B"/>
    <w:rsid w:val="0088763B"/>
    <w:rsid w:val="00887888"/>
    <w:rsid w:val="0088790E"/>
    <w:rsid w:val="008918D3"/>
    <w:rsid w:val="00893547"/>
    <w:rsid w:val="00894B8D"/>
    <w:rsid w:val="008951B6"/>
    <w:rsid w:val="00895B39"/>
    <w:rsid w:val="00896C07"/>
    <w:rsid w:val="00897C64"/>
    <w:rsid w:val="008A1223"/>
    <w:rsid w:val="008A1B09"/>
    <w:rsid w:val="008A320A"/>
    <w:rsid w:val="008A34B5"/>
    <w:rsid w:val="008A4830"/>
    <w:rsid w:val="008A4946"/>
    <w:rsid w:val="008A5F13"/>
    <w:rsid w:val="008A64C5"/>
    <w:rsid w:val="008A69AB"/>
    <w:rsid w:val="008B2BBE"/>
    <w:rsid w:val="008B30A5"/>
    <w:rsid w:val="008B3B55"/>
    <w:rsid w:val="008B55B5"/>
    <w:rsid w:val="008B55DC"/>
    <w:rsid w:val="008B5CC8"/>
    <w:rsid w:val="008B6597"/>
    <w:rsid w:val="008B6A8B"/>
    <w:rsid w:val="008B7065"/>
    <w:rsid w:val="008B7408"/>
    <w:rsid w:val="008C127D"/>
    <w:rsid w:val="008C1B32"/>
    <w:rsid w:val="008C30FE"/>
    <w:rsid w:val="008C4318"/>
    <w:rsid w:val="008C4E40"/>
    <w:rsid w:val="008C5541"/>
    <w:rsid w:val="008C5CD8"/>
    <w:rsid w:val="008C640B"/>
    <w:rsid w:val="008C663E"/>
    <w:rsid w:val="008C7D68"/>
    <w:rsid w:val="008D0545"/>
    <w:rsid w:val="008D109F"/>
    <w:rsid w:val="008D157D"/>
    <w:rsid w:val="008D18BB"/>
    <w:rsid w:val="008D2A58"/>
    <w:rsid w:val="008D37AC"/>
    <w:rsid w:val="008D4256"/>
    <w:rsid w:val="008D4719"/>
    <w:rsid w:val="008D48D9"/>
    <w:rsid w:val="008D59C1"/>
    <w:rsid w:val="008D6F38"/>
    <w:rsid w:val="008D7D97"/>
    <w:rsid w:val="008E25B5"/>
    <w:rsid w:val="008E28E1"/>
    <w:rsid w:val="008E4690"/>
    <w:rsid w:val="008E46D3"/>
    <w:rsid w:val="008E4CB1"/>
    <w:rsid w:val="008E4DBE"/>
    <w:rsid w:val="008E5D78"/>
    <w:rsid w:val="008E5F76"/>
    <w:rsid w:val="008E62DF"/>
    <w:rsid w:val="008E675A"/>
    <w:rsid w:val="008E6E59"/>
    <w:rsid w:val="008E703D"/>
    <w:rsid w:val="008F0FE9"/>
    <w:rsid w:val="008F28F0"/>
    <w:rsid w:val="008F350B"/>
    <w:rsid w:val="008F3962"/>
    <w:rsid w:val="008F4802"/>
    <w:rsid w:val="008F583F"/>
    <w:rsid w:val="008F59C7"/>
    <w:rsid w:val="008F6D24"/>
    <w:rsid w:val="008F784A"/>
    <w:rsid w:val="008F7E7D"/>
    <w:rsid w:val="00900642"/>
    <w:rsid w:val="00901824"/>
    <w:rsid w:val="00902123"/>
    <w:rsid w:val="009065BD"/>
    <w:rsid w:val="00913AD8"/>
    <w:rsid w:val="00914361"/>
    <w:rsid w:val="009144E6"/>
    <w:rsid w:val="00914843"/>
    <w:rsid w:val="00914F9B"/>
    <w:rsid w:val="00915971"/>
    <w:rsid w:val="009176E8"/>
    <w:rsid w:val="00917CE3"/>
    <w:rsid w:val="00921790"/>
    <w:rsid w:val="00923B7D"/>
    <w:rsid w:val="00927740"/>
    <w:rsid w:val="009313A8"/>
    <w:rsid w:val="00937EF5"/>
    <w:rsid w:val="0094064F"/>
    <w:rsid w:val="00940A97"/>
    <w:rsid w:val="00943DAB"/>
    <w:rsid w:val="00944A89"/>
    <w:rsid w:val="0094598B"/>
    <w:rsid w:val="00947DC4"/>
    <w:rsid w:val="009530CA"/>
    <w:rsid w:val="00953488"/>
    <w:rsid w:val="00954377"/>
    <w:rsid w:val="00954BFF"/>
    <w:rsid w:val="00956792"/>
    <w:rsid w:val="00956809"/>
    <w:rsid w:val="009576DA"/>
    <w:rsid w:val="0096035D"/>
    <w:rsid w:val="0096115D"/>
    <w:rsid w:val="00962CA0"/>
    <w:rsid w:val="00966B76"/>
    <w:rsid w:val="009679FB"/>
    <w:rsid w:val="00967B27"/>
    <w:rsid w:val="0097027B"/>
    <w:rsid w:val="00970D7D"/>
    <w:rsid w:val="00970EF9"/>
    <w:rsid w:val="00972243"/>
    <w:rsid w:val="009728AE"/>
    <w:rsid w:val="0097449B"/>
    <w:rsid w:val="0097594A"/>
    <w:rsid w:val="00976619"/>
    <w:rsid w:val="00977136"/>
    <w:rsid w:val="00977E36"/>
    <w:rsid w:val="0098152B"/>
    <w:rsid w:val="00981F87"/>
    <w:rsid w:val="009823DC"/>
    <w:rsid w:val="00982629"/>
    <w:rsid w:val="00982D6B"/>
    <w:rsid w:val="00985142"/>
    <w:rsid w:val="009901E4"/>
    <w:rsid w:val="0099149A"/>
    <w:rsid w:val="00991507"/>
    <w:rsid w:val="009925A8"/>
    <w:rsid w:val="0099348B"/>
    <w:rsid w:val="009935A1"/>
    <w:rsid w:val="009963E9"/>
    <w:rsid w:val="009A00D6"/>
    <w:rsid w:val="009A054D"/>
    <w:rsid w:val="009A083E"/>
    <w:rsid w:val="009A639F"/>
    <w:rsid w:val="009A7609"/>
    <w:rsid w:val="009B1FA6"/>
    <w:rsid w:val="009B24EE"/>
    <w:rsid w:val="009B2911"/>
    <w:rsid w:val="009B6629"/>
    <w:rsid w:val="009B7A7F"/>
    <w:rsid w:val="009C1BB7"/>
    <w:rsid w:val="009C21E9"/>
    <w:rsid w:val="009C6607"/>
    <w:rsid w:val="009C68CC"/>
    <w:rsid w:val="009D3606"/>
    <w:rsid w:val="009D4517"/>
    <w:rsid w:val="009D514B"/>
    <w:rsid w:val="009D572F"/>
    <w:rsid w:val="009D61C7"/>
    <w:rsid w:val="009D6D5E"/>
    <w:rsid w:val="009D6D5F"/>
    <w:rsid w:val="009D7324"/>
    <w:rsid w:val="009E0040"/>
    <w:rsid w:val="009E08BE"/>
    <w:rsid w:val="009E269F"/>
    <w:rsid w:val="009E27F0"/>
    <w:rsid w:val="009E53D7"/>
    <w:rsid w:val="009E5C24"/>
    <w:rsid w:val="009E5CD6"/>
    <w:rsid w:val="009F01EF"/>
    <w:rsid w:val="009F06AC"/>
    <w:rsid w:val="009F25A7"/>
    <w:rsid w:val="009F273F"/>
    <w:rsid w:val="009F3E28"/>
    <w:rsid w:val="009F3E53"/>
    <w:rsid w:val="009F6515"/>
    <w:rsid w:val="00A00A0B"/>
    <w:rsid w:val="00A04345"/>
    <w:rsid w:val="00A0772D"/>
    <w:rsid w:val="00A078A5"/>
    <w:rsid w:val="00A07D56"/>
    <w:rsid w:val="00A10215"/>
    <w:rsid w:val="00A11211"/>
    <w:rsid w:val="00A1281D"/>
    <w:rsid w:val="00A12B03"/>
    <w:rsid w:val="00A1395B"/>
    <w:rsid w:val="00A13B6D"/>
    <w:rsid w:val="00A206B9"/>
    <w:rsid w:val="00A217FB"/>
    <w:rsid w:val="00A218ED"/>
    <w:rsid w:val="00A32000"/>
    <w:rsid w:val="00A32BC3"/>
    <w:rsid w:val="00A33FD0"/>
    <w:rsid w:val="00A34D91"/>
    <w:rsid w:val="00A35F98"/>
    <w:rsid w:val="00A37A4C"/>
    <w:rsid w:val="00A422A4"/>
    <w:rsid w:val="00A42327"/>
    <w:rsid w:val="00A431AB"/>
    <w:rsid w:val="00A4329D"/>
    <w:rsid w:val="00A43510"/>
    <w:rsid w:val="00A45C88"/>
    <w:rsid w:val="00A47D11"/>
    <w:rsid w:val="00A53259"/>
    <w:rsid w:val="00A53C8D"/>
    <w:rsid w:val="00A53C8F"/>
    <w:rsid w:val="00A5434A"/>
    <w:rsid w:val="00A54DFE"/>
    <w:rsid w:val="00A56659"/>
    <w:rsid w:val="00A56B5A"/>
    <w:rsid w:val="00A56DFD"/>
    <w:rsid w:val="00A60316"/>
    <w:rsid w:val="00A61077"/>
    <w:rsid w:val="00A61134"/>
    <w:rsid w:val="00A6197E"/>
    <w:rsid w:val="00A61ADB"/>
    <w:rsid w:val="00A62A33"/>
    <w:rsid w:val="00A62D43"/>
    <w:rsid w:val="00A63DA2"/>
    <w:rsid w:val="00A6454C"/>
    <w:rsid w:val="00A6497F"/>
    <w:rsid w:val="00A64C97"/>
    <w:rsid w:val="00A64F3C"/>
    <w:rsid w:val="00A67104"/>
    <w:rsid w:val="00A6749A"/>
    <w:rsid w:val="00A729C0"/>
    <w:rsid w:val="00A757F4"/>
    <w:rsid w:val="00A779FF"/>
    <w:rsid w:val="00A807B3"/>
    <w:rsid w:val="00A82177"/>
    <w:rsid w:val="00A85445"/>
    <w:rsid w:val="00A8561C"/>
    <w:rsid w:val="00A864C8"/>
    <w:rsid w:val="00A86CE5"/>
    <w:rsid w:val="00A87240"/>
    <w:rsid w:val="00A87839"/>
    <w:rsid w:val="00A9073F"/>
    <w:rsid w:val="00A95E75"/>
    <w:rsid w:val="00A97091"/>
    <w:rsid w:val="00AA0D3A"/>
    <w:rsid w:val="00AA1083"/>
    <w:rsid w:val="00AA1826"/>
    <w:rsid w:val="00AA1BCA"/>
    <w:rsid w:val="00AA4DC9"/>
    <w:rsid w:val="00AA4E18"/>
    <w:rsid w:val="00AA7B93"/>
    <w:rsid w:val="00AB0D94"/>
    <w:rsid w:val="00AB3C8B"/>
    <w:rsid w:val="00AB457B"/>
    <w:rsid w:val="00AB569B"/>
    <w:rsid w:val="00AB66B3"/>
    <w:rsid w:val="00AB6D1F"/>
    <w:rsid w:val="00AB7151"/>
    <w:rsid w:val="00AC0D4F"/>
    <w:rsid w:val="00AC1442"/>
    <w:rsid w:val="00AC18DC"/>
    <w:rsid w:val="00AC1995"/>
    <w:rsid w:val="00AC4319"/>
    <w:rsid w:val="00AC57C9"/>
    <w:rsid w:val="00AC5D99"/>
    <w:rsid w:val="00AC6EDE"/>
    <w:rsid w:val="00AC7852"/>
    <w:rsid w:val="00AD07BE"/>
    <w:rsid w:val="00AD30C9"/>
    <w:rsid w:val="00AD3846"/>
    <w:rsid w:val="00AD3AD6"/>
    <w:rsid w:val="00AD41E4"/>
    <w:rsid w:val="00AD4741"/>
    <w:rsid w:val="00AD5C9C"/>
    <w:rsid w:val="00AD6E30"/>
    <w:rsid w:val="00AD732E"/>
    <w:rsid w:val="00AE3187"/>
    <w:rsid w:val="00AE3A3C"/>
    <w:rsid w:val="00AE4024"/>
    <w:rsid w:val="00AE4552"/>
    <w:rsid w:val="00AE4CFF"/>
    <w:rsid w:val="00AE572B"/>
    <w:rsid w:val="00AE6867"/>
    <w:rsid w:val="00AE6A1F"/>
    <w:rsid w:val="00AE6D00"/>
    <w:rsid w:val="00AF2787"/>
    <w:rsid w:val="00AF3DC3"/>
    <w:rsid w:val="00AF3E8B"/>
    <w:rsid w:val="00AF4238"/>
    <w:rsid w:val="00AF4BCE"/>
    <w:rsid w:val="00AF4C51"/>
    <w:rsid w:val="00AF6D68"/>
    <w:rsid w:val="00AF7474"/>
    <w:rsid w:val="00AF7725"/>
    <w:rsid w:val="00B0139F"/>
    <w:rsid w:val="00B04638"/>
    <w:rsid w:val="00B0547D"/>
    <w:rsid w:val="00B062AB"/>
    <w:rsid w:val="00B07C1D"/>
    <w:rsid w:val="00B07F7C"/>
    <w:rsid w:val="00B12766"/>
    <w:rsid w:val="00B173CD"/>
    <w:rsid w:val="00B22E84"/>
    <w:rsid w:val="00B24892"/>
    <w:rsid w:val="00B25E46"/>
    <w:rsid w:val="00B2658E"/>
    <w:rsid w:val="00B2703C"/>
    <w:rsid w:val="00B30067"/>
    <w:rsid w:val="00B303CE"/>
    <w:rsid w:val="00B32148"/>
    <w:rsid w:val="00B325B8"/>
    <w:rsid w:val="00B35560"/>
    <w:rsid w:val="00B3587F"/>
    <w:rsid w:val="00B37FBE"/>
    <w:rsid w:val="00B40B8E"/>
    <w:rsid w:val="00B41562"/>
    <w:rsid w:val="00B436C0"/>
    <w:rsid w:val="00B472CA"/>
    <w:rsid w:val="00B56808"/>
    <w:rsid w:val="00B603D1"/>
    <w:rsid w:val="00B6329F"/>
    <w:rsid w:val="00B638B0"/>
    <w:rsid w:val="00B64064"/>
    <w:rsid w:val="00B64B58"/>
    <w:rsid w:val="00B67423"/>
    <w:rsid w:val="00B73A7B"/>
    <w:rsid w:val="00B74FD9"/>
    <w:rsid w:val="00B75931"/>
    <w:rsid w:val="00B80C46"/>
    <w:rsid w:val="00B80FE6"/>
    <w:rsid w:val="00B851FE"/>
    <w:rsid w:val="00B854F1"/>
    <w:rsid w:val="00B86E93"/>
    <w:rsid w:val="00B87703"/>
    <w:rsid w:val="00B914F1"/>
    <w:rsid w:val="00B93409"/>
    <w:rsid w:val="00B9499B"/>
    <w:rsid w:val="00B94C68"/>
    <w:rsid w:val="00B95D10"/>
    <w:rsid w:val="00B96084"/>
    <w:rsid w:val="00B96814"/>
    <w:rsid w:val="00B96DD1"/>
    <w:rsid w:val="00B975F4"/>
    <w:rsid w:val="00BA1700"/>
    <w:rsid w:val="00BA1D35"/>
    <w:rsid w:val="00BA1DEF"/>
    <w:rsid w:val="00BA628B"/>
    <w:rsid w:val="00BA69F7"/>
    <w:rsid w:val="00BA7E62"/>
    <w:rsid w:val="00BB0D25"/>
    <w:rsid w:val="00BB2401"/>
    <w:rsid w:val="00BB3EBA"/>
    <w:rsid w:val="00BB4156"/>
    <w:rsid w:val="00BB4590"/>
    <w:rsid w:val="00BB469F"/>
    <w:rsid w:val="00BB4D27"/>
    <w:rsid w:val="00BB5209"/>
    <w:rsid w:val="00BB6863"/>
    <w:rsid w:val="00BC0A15"/>
    <w:rsid w:val="00BC0BB2"/>
    <w:rsid w:val="00BC128A"/>
    <w:rsid w:val="00BC18AF"/>
    <w:rsid w:val="00BC280D"/>
    <w:rsid w:val="00BC369A"/>
    <w:rsid w:val="00BC5A5A"/>
    <w:rsid w:val="00BC769A"/>
    <w:rsid w:val="00BD107A"/>
    <w:rsid w:val="00BD23DB"/>
    <w:rsid w:val="00BD30EA"/>
    <w:rsid w:val="00BD54B4"/>
    <w:rsid w:val="00BD5C5E"/>
    <w:rsid w:val="00BD60B1"/>
    <w:rsid w:val="00BD6866"/>
    <w:rsid w:val="00BD6AB0"/>
    <w:rsid w:val="00BD7CE3"/>
    <w:rsid w:val="00BE07F2"/>
    <w:rsid w:val="00BE0FFB"/>
    <w:rsid w:val="00BE2989"/>
    <w:rsid w:val="00BE31C1"/>
    <w:rsid w:val="00BE4D3B"/>
    <w:rsid w:val="00BF0F74"/>
    <w:rsid w:val="00BF254C"/>
    <w:rsid w:val="00BF526A"/>
    <w:rsid w:val="00BF574D"/>
    <w:rsid w:val="00BF5AB4"/>
    <w:rsid w:val="00BF6843"/>
    <w:rsid w:val="00BF771E"/>
    <w:rsid w:val="00BF78D5"/>
    <w:rsid w:val="00C073C6"/>
    <w:rsid w:val="00C07965"/>
    <w:rsid w:val="00C105CF"/>
    <w:rsid w:val="00C11C32"/>
    <w:rsid w:val="00C11F47"/>
    <w:rsid w:val="00C15D44"/>
    <w:rsid w:val="00C160CC"/>
    <w:rsid w:val="00C1680B"/>
    <w:rsid w:val="00C17D3B"/>
    <w:rsid w:val="00C207C9"/>
    <w:rsid w:val="00C23DC0"/>
    <w:rsid w:val="00C24129"/>
    <w:rsid w:val="00C2537A"/>
    <w:rsid w:val="00C2581F"/>
    <w:rsid w:val="00C25A5B"/>
    <w:rsid w:val="00C301E8"/>
    <w:rsid w:val="00C305D3"/>
    <w:rsid w:val="00C3284C"/>
    <w:rsid w:val="00C32BDA"/>
    <w:rsid w:val="00C3418A"/>
    <w:rsid w:val="00C35766"/>
    <w:rsid w:val="00C40F40"/>
    <w:rsid w:val="00C41A50"/>
    <w:rsid w:val="00C41F26"/>
    <w:rsid w:val="00C4275F"/>
    <w:rsid w:val="00C42C51"/>
    <w:rsid w:val="00C44D2C"/>
    <w:rsid w:val="00C44F6D"/>
    <w:rsid w:val="00C4529E"/>
    <w:rsid w:val="00C45EDF"/>
    <w:rsid w:val="00C46298"/>
    <w:rsid w:val="00C5288C"/>
    <w:rsid w:val="00C607C1"/>
    <w:rsid w:val="00C6095A"/>
    <w:rsid w:val="00C60A2B"/>
    <w:rsid w:val="00C63829"/>
    <w:rsid w:val="00C64A68"/>
    <w:rsid w:val="00C6523E"/>
    <w:rsid w:val="00C65E49"/>
    <w:rsid w:val="00C66570"/>
    <w:rsid w:val="00C7340A"/>
    <w:rsid w:val="00C75572"/>
    <w:rsid w:val="00C75EBD"/>
    <w:rsid w:val="00C76598"/>
    <w:rsid w:val="00C801A0"/>
    <w:rsid w:val="00C80DF5"/>
    <w:rsid w:val="00C85413"/>
    <w:rsid w:val="00C8740C"/>
    <w:rsid w:val="00C90625"/>
    <w:rsid w:val="00C928EB"/>
    <w:rsid w:val="00C95C39"/>
    <w:rsid w:val="00C9626F"/>
    <w:rsid w:val="00C97ED5"/>
    <w:rsid w:val="00CA0D24"/>
    <w:rsid w:val="00CA1341"/>
    <w:rsid w:val="00CA13F2"/>
    <w:rsid w:val="00CA1652"/>
    <w:rsid w:val="00CA66AA"/>
    <w:rsid w:val="00CA7C30"/>
    <w:rsid w:val="00CA7EFC"/>
    <w:rsid w:val="00CB027F"/>
    <w:rsid w:val="00CB45B9"/>
    <w:rsid w:val="00CB4B58"/>
    <w:rsid w:val="00CB6C2A"/>
    <w:rsid w:val="00CC3785"/>
    <w:rsid w:val="00CC3F53"/>
    <w:rsid w:val="00CC413F"/>
    <w:rsid w:val="00CC489C"/>
    <w:rsid w:val="00CC7A03"/>
    <w:rsid w:val="00CD1F15"/>
    <w:rsid w:val="00CD283D"/>
    <w:rsid w:val="00CD3567"/>
    <w:rsid w:val="00CD544C"/>
    <w:rsid w:val="00CD5E6B"/>
    <w:rsid w:val="00CD6C20"/>
    <w:rsid w:val="00CD6CBF"/>
    <w:rsid w:val="00CD73AA"/>
    <w:rsid w:val="00CE10B0"/>
    <w:rsid w:val="00CE49BC"/>
    <w:rsid w:val="00CE6AE3"/>
    <w:rsid w:val="00CF031D"/>
    <w:rsid w:val="00CF048D"/>
    <w:rsid w:val="00CF3973"/>
    <w:rsid w:val="00CF4F01"/>
    <w:rsid w:val="00CF6F29"/>
    <w:rsid w:val="00CF6F83"/>
    <w:rsid w:val="00D004A6"/>
    <w:rsid w:val="00D01671"/>
    <w:rsid w:val="00D0298B"/>
    <w:rsid w:val="00D02CB3"/>
    <w:rsid w:val="00D03BBC"/>
    <w:rsid w:val="00D03D6A"/>
    <w:rsid w:val="00D04447"/>
    <w:rsid w:val="00D04E8B"/>
    <w:rsid w:val="00D05589"/>
    <w:rsid w:val="00D05CFE"/>
    <w:rsid w:val="00D068EB"/>
    <w:rsid w:val="00D06B00"/>
    <w:rsid w:val="00D07BC5"/>
    <w:rsid w:val="00D10974"/>
    <w:rsid w:val="00D10A13"/>
    <w:rsid w:val="00D154A6"/>
    <w:rsid w:val="00D15FB0"/>
    <w:rsid w:val="00D202F3"/>
    <w:rsid w:val="00D218DF"/>
    <w:rsid w:val="00D231ED"/>
    <w:rsid w:val="00D235E0"/>
    <w:rsid w:val="00D23F3A"/>
    <w:rsid w:val="00D24CCB"/>
    <w:rsid w:val="00D25AE7"/>
    <w:rsid w:val="00D2689C"/>
    <w:rsid w:val="00D3039C"/>
    <w:rsid w:val="00D30F57"/>
    <w:rsid w:val="00D31624"/>
    <w:rsid w:val="00D3162A"/>
    <w:rsid w:val="00D31CF4"/>
    <w:rsid w:val="00D31D26"/>
    <w:rsid w:val="00D32615"/>
    <w:rsid w:val="00D347EE"/>
    <w:rsid w:val="00D354CC"/>
    <w:rsid w:val="00D36DA6"/>
    <w:rsid w:val="00D370C4"/>
    <w:rsid w:val="00D434C5"/>
    <w:rsid w:val="00D435A2"/>
    <w:rsid w:val="00D46D6A"/>
    <w:rsid w:val="00D4711C"/>
    <w:rsid w:val="00D5005B"/>
    <w:rsid w:val="00D516AC"/>
    <w:rsid w:val="00D52885"/>
    <w:rsid w:val="00D5313A"/>
    <w:rsid w:val="00D53880"/>
    <w:rsid w:val="00D53A5D"/>
    <w:rsid w:val="00D5528B"/>
    <w:rsid w:val="00D56732"/>
    <w:rsid w:val="00D57B02"/>
    <w:rsid w:val="00D60774"/>
    <w:rsid w:val="00D60ADD"/>
    <w:rsid w:val="00D62B00"/>
    <w:rsid w:val="00D6330E"/>
    <w:rsid w:val="00D635C5"/>
    <w:rsid w:val="00D6372C"/>
    <w:rsid w:val="00D63DA6"/>
    <w:rsid w:val="00D640E4"/>
    <w:rsid w:val="00D640EC"/>
    <w:rsid w:val="00D64D39"/>
    <w:rsid w:val="00D715F5"/>
    <w:rsid w:val="00D71938"/>
    <w:rsid w:val="00D71E56"/>
    <w:rsid w:val="00D7477E"/>
    <w:rsid w:val="00D75370"/>
    <w:rsid w:val="00D758C4"/>
    <w:rsid w:val="00D803C9"/>
    <w:rsid w:val="00D813B5"/>
    <w:rsid w:val="00D81552"/>
    <w:rsid w:val="00D81D9F"/>
    <w:rsid w:val="00D82DD5"/>
    <w:rsid w:val="00D83A6F"/>
    <w:rsid w:val="00D85A6F"/>
    <w:rsid w:val="00D865E5"/>
    <w:rsid w:val="00D86EA5"/>
    <w:rsid w:val="00D8750C"/>
    <w:rsid w:val="00D902DB"/>
    <w:rsid w:val="00D90A98"/>
    <w:rsid w:val="00D92AA5"/>
    <w:rsid w:val="00D935BC"/>
    <w:rsid w:val="00D93A10"/>
    <w:rsid w:val="00D96AC1"/>
    <w:rsid w:val="00D97002"/>
    <w:rsid w:val="00DA5717"/>
    <w:rsid w:val="00DA5AF5"/>
    <w:rsid w:val="00DA5CE6"/>
    <w:rsid w:val="00DB0C1F"/>
    <w:rsid w:val="00DB106F"/>
    <w:rsid w:val="00DB11CC"/>
    <w:rsid w:val="00DB153A"/>
    <w:rsid w:val="00DB2D5C"/>
    <w:rsid w:val="00DB4C96"/>
    <w:rsid w:val="00DB5CC4"/>
    <w:rsid w:val="00DB5D11"/>
    <w:rsid w:val="00DB6C5A"/>
    <w:rsid w:val="00DB6F0B"/>
    <w:rsid w:val="00DB753E"/>
    <w:rsid w:val="00DC42F3"/>
    <w:rsid w:val="00DC5DA8"/>
    <w:rsid w:val="00DD1AC0"/>
    <w:rsid w:val="00DD2631"/>
    <w:rsid w:val="00DD371B"/>
    <w:rsid w:val="00DD38AB"/>
    <w:rsid w:val="00DD46FD"/>
    <w:rsid w:val="00DD4E94"/>
    <w:rsid w:val="00DD6714"/>
    <w:rsid w:val="00DD710A"/>
    <w:rsid w:val="00DD77BD"/>
    <w:rsid w:val="00DD780F"/>
    <w:rsid w:val="00DE0D15"/>
    <w:rsid w:val="00DE2058"/>
    <w:rsid w:val="00DF16AF"/>
    <w:rsid w:val="00DF2F62"/>
    <w:rsid w:val="00DF34E2"/>
    <w:rsid w:val="00DF3785"/>
    <w:rsid w:val="00DF56B3"/>
    <w:rsid w:val="00E01FE0"/>
    <w:rsid w:val="00E0278E"/>
    <w:rsid w:val="00E02AA3"/>
    <w:rsid w:val="00E039D9"/>
    <w:rsid w:val="00E04549"/>
    <w:rsid w:val="00E04985"/>
    <w:rsid w:val="00E12EB2"/>
    <w:rsid w:val="00E1303F"/>
    <w:rsid w:val="00E131E0"/>
    <w:rsid w:val="00E13C94"/>
    <w:rsid w:val="00E14295"/>
    <w:rsid w:val="00E1519E"/>
    <w:rsid w:val="00E15EF2"/>
    <w:rsid w:val="00E16CC6"/>
    <w:rsid w:val="00E16EEA"/>
    <w:rsid w:val="00E20405"/>
    <w:rsid w:val="00E20532"/>
    <w:rsid w:val="00E22D3B"/>
    <w:rsid w:val="00E27F67"/>
    <w:rsid w:val="00E31D21"/>
    <w:rsid w:val="00E33B44"/>
    <w:rsid w:val="00E33F4F"/>
    <w:rsid w:val="00E353FC"/>
    <w:rsid w:val="00E35D86"/>
    <w:rsid w:val="00E36483"/>
    <w:rsid w:val="00E3680B"/>
    <w:rsid w:val="00E37CC0"/>
    <w:rsid w:val="00E424C4"/>
    <w:rsid w:val="00E43192"/>
    <w:rsid w:val="00E4428D"/>
    <w:rsid w:val="00E446B3"/>
    <w:rsid w:val="00E45BD1"/>
    <w:rsid w:val="00E4668B"/>
    <w:rsid w:val="00E527D1"/>
    <w:rsid w:val="00E53BB6"/>
    <w:rsid w:val="00E54098"/>
    <w:rsid w:val="00E5481C"/>
    <w:rsid w:val="00E554DB"/>
    <w:rsid w:val="00E5646F"/>
    <w:rsid w:val="00E572F4"/>
    <w:rsid w:val="00E6044C"/>
    <w:rsid w:val="00E60C13"/>
    <w:rsid w:val="00E610C1"/>
    <w:rsid w:val="00E624F9"/>
    <w:rsid w:val="00E641D8"/>
    <w:rsid w:val="00E648C2"/>
    <w:rsid w:val="00E64A8F"/>
    <w:rsid w:val="00E72FA5"/>
    <w:rsid w:val="00E74628"/>
    <w:rsid w:val="00E764D6"/>
    <w:rsid w:val="00E77DAC"/>
    <w:rsid w:val="00E840E9"/>
    <w:rsid w:val="00E85212"/>
    <w:rsid w:val="00E931FA"/>
    <w:rsid w:val="00E94870"/>
    <w:rsid w:val="00EA155B"/>
    <w:rsid w:val="00EA2070"/>
    <w:rsid w:val="00EA3D8E"/>
    <w:rsid w:val="00EA4ACD"/>
    <w:rsid w:val="00EA577F"/>
    <w:rsid w:val="00EA704A"/>
    <w:rsid w:val="00EA734A"/>
    <w:rsid w:val="00EB0148"/>
    <w:rsid w:val="00EB37E9"/>
    <w:rsid w:val="00EB509F"/>
    <w:rsid w:val="00EB5418"/>
    <w:rsid w:val="00EC1331"/>
    <w:rsid w:val="00EC1B0C"/>
    <w:rsid w:val="00EC2236"/>
    <w:rsid w:val="00EC4204"/>
    <w:rsid w:val="00EC4601"/>
    <w:rsid w:val="00EC6850"/>
    <w:rsid w:val="00ED1C28"/>
    <w:rsid w:val="00ED4819"/>
    <w:rsid w:val="00ED5805"/>
    <w:rsid w:val="00ED68C0"/>
    <w:rsid w:val="00ED742E"/>
    <w:rsid w:val="00EE1BBB"/>
    <w:rsid w:val="00EE256E"/>
    <w:rsid w:val="00EE4829"/>
    <w:rsid w:val="00EE4CA4"/>
    <w:rsid w:val="00EE6711"/>
    <w:rsid w:val="00EE6CF3"/>
    <w:rsid w:val="00EF0107"/>
    <w:rsid w:val="00EF04AF"/>
    <w:rsid w:val="00EF36AC"/>
    <w:rsid w:val="00EF52DA"/>
    <w:rsid w:val="00EF57AF"/>
    <w:rsid w:val="00F05D03"/>
    <w:rsid w:val="00F07A00"/>
    <w:rsid w:val="00F1014B"/>
    <w:rsid w:val="00F13B24"/>
    <w:rsid w:val="00F14D8B"/>
    <w:rsid w:val="00F16B90"/>
    <w:rsid w:val="00F242EB"/>
    <w:rsid w:val="00F24441"/>
    <w:rsid w:val="00F25627"/>
    <w:rsid w:val="00F256E3"/>
    <w:rsid w:val="00F25FF5"/>
    <w:rsid w:val="00F27AE6"/>
    <w:rsid w:val="00F3199D"/>
    <w:rsid w:val="00F32A28"/>
    <w:rsid w:val="00F3377B"/>
    <w:rsid w:val="00F34B9B"/>
    <w:rsid w:val="00F3532A"/>
    <w:rsid w:val="00F36024"/>
    <w:rsid w:val="00F37423"/>
    <w:rsid w:val="00F37581"/>
    <w:rsid w:val="00F407E3"/>
    <w:rsid w:val="00F40CCB"/>
    <w:rsid w:val="00F42267"/>
    <w:rsid w:val="00F439AF"/>
    <w:rsid w:val="00F43DE3"/>
    <w:rsid w:val="00F44238"/>
    <w:rsid w:val="00F44DDB"/>
    <w:rsid w:val="00F4675A"/>
    <w:rsid w:val="00F5042B"/>
    <w:rsid w:val="00F537C1"/>
    <w:rsid w:val="00F541CE"/>
    <w:rsid w:val="00F62F64"/>
    <w:rsid w:val="00F64321"/>
    <w:rsid w:val="00F6440E"/>
    <w:rsid w:val="00F649DF"/>
    <w:rsid w:val="00F64E37"/>
    <w:rsid w:val="00F6524D"/>
    <w:rsid w:val="00F654D3"/>
    <w:rsid w:val="00F70097"/>
    <w:rsid w:val="00F70107"/>
    <w:rsid w:val="00F7252D"/>
    <w:rsid w:val="00F7287D"/>
    <w:rsid w:val="00F728F9"/>
    <w:rsid w:val="00F74BFC"/>
    <w:rsid w:val="00F75AC4"/>
    <w:rsid w:val="00F76BFD"/>
    <w:rsid w:val="00F828DC"/>
    <w:rsid w:val="00F82EEC"/>
    <w:rsid w:val="00F832D6"/>
    <w:rsid w:val="00F85C13"/>
    <w:rsid w:val="00F85E2E"/>
    <w:rsid w:val="00F85F27"/>
    <w:rsid w:val="00F87D72"/>
    <w:rsid w:val="00F90036"/>
    <w:rsid w:val="00F906B0"/>
    <w:rsid w:val="00F91EDC"/>
    <w:rsid w:val="00F92584"/>
    <w:rsid w:val="00F93CCA"/>
    <w:rsid w:val="00F97336"/>
    <w:rsid w:val="00FA06FD"/>
    <w:rsid w:val="00FA07E0"/>
    <w:rsid w:val="00FA1616"/>
    <w:rsid w:val="00FA2516"/>
    <w:rsid w:val="00FB1F2D"/>
    <w:rsid w:val="00FB5D39"/>
    <w:rsid w:val="00FB6AFD"/>
    <w:rsid w:val="00FB7482"/>
    <w:rsid w:val="00FC09F9"/>
    <w:rsid w:val="00FC106D"/>
    <w:rsid w:val="00FC6185"/>
    <w:rsid w:val="00FC7AB2"/>
    <w:rsid w:val="00FD0DA2"/>
    <w:rsid w:val="00FD1140"/>
    <w:rsid w:val="00FD269D"/>
    <w:rsid w:val="00FD2E8C"/>
    <w:rsid w:val="00FD4156"/>
    <w:rsid w:val="00FD770A"/>
    <w:rsid w:val="00FE002A"/>
    <w:rsid w:val="00FE1507"/>
    <w:rsid w:val="00FE368D"/>
    <w:rsid w:val="00FE3A05"/>
    <w:rsid w:val="00FE6E07"/>
    <w:rsid w:val="00FF21EF"/>
    <w:rsid w:val="00FF25F6"/>
    <w:rsid w:val="00FF42E1"/>
    <w:rsid w:val="00FF53A5"/>
    <w:rsid w:val="023DBD0B"/>
    <w:rsid w:val="0275CD2C"/>
    <w:rsid w:val="04407DAD"/>
    <w:rsid w:val="045FF184"/>
    <w:rsid w:val="050FBC0F"/>
    <w:rsid w:val="058FCBFB"/>
    <w:rsid w:val="06261F3B"/>
    <w:rsid w:val="0780D4BA"/>
    <w:rsid w:val="099D10EF"/>
    <w:rsid w:val="09B344E1"/>
    <w:rsid w:val="0C1E4D95"/>
    <w:rsid w:val="0C4FFD27"/>
    <w:rsid w:val="0D4372C8"/>
    <w:rsid w:val="0D5BADF7"/>
    <w:rsid w:val="0DA95B58"/>
    <w:rsid w:val="0FBC9340"/>
    <w:rsid w:val="0FD7CDA4"/>
    <w:rsid w:val="1010B858"/>
    <w:rsid w:val="101F59AA"/>
    <w:rsid w:val="106D57F2"/>
    <w:rsid w:val="11340246"/>
    <w:rsid w:val="11739E05"/>
    <w:rsid w:val="12F26025"/>
    <w:rsid w:val="15255E36"/>
    <w:rsid w:val="15679082"/>
    <w:rsid w:val="15BAC8E9"/>
    <w:rsid w:val="15E84819"/>
    <w:rsid w:val="15F65D02"/>
    <w:rsid w:val="16043BF0"/>
    <w:rsid w:val="176C627F"/>
    <w:rsid w:val="178D7A91"/>
    <w:rsid w:val="17D469BE"/>
    <w:rsid w:val="180DBD5F"/>
    <w:rsid w:val="187000EE"/>
    <w:rsid w:val="18808836"/>
    <w:rsid w:val="18A2FFDD"/>
    <w:rsid w:val="18BF23E7"/>
    <w:rsid w:val="1AAB0333"/>
    <w:rsid w:val="1ADD1293"/>
    <w:rsid w:val="1ADE53E2"/>
    <w:rsid w:val="1B09FDE5"/>
    <w:rsid w:val="1C60EBB4"/>
    <w:rsid w:val="1D4D6932"/>
    <w:rsid w:val="1D5544FA"/>
    <w:rsid w:val="1DDBEF78"/>
    <w:rsid w:val="1EFEC487"/>
    <w:rsid w:val="1F0102A2"/>
    <w:rsid w:val="208F7697"/>
    <w:rsid w:val="20E746C6"/>
    <w:rsid w:val="21B31D6F"/>
    <w:rsid w:val="21C33FB9"/>
    <w:rsid w:val="21E457CB"/>
    <w:rsid w:val="222B46F8"/>
    <w:rsid w:val="247A6777"/>
    <w:rsid w:val="247A75E9"/>
    <w:rsid w:val="2618557C"/>
    <w:rsid w:val="26569E6A"/>
    <w:rsid w:val="27731F38"/>
    <w:rsid w:val="284CB9D6"/>
    <w:rsid w:val="29D1BA2E"/>
    <w:rsid w:val="2A01A89D"/>
    <w:rsid w:val="2A855FFD"/>
    <w:rsid w:val="2BCE6FEE"/>
    <w:rsid w:val="2C791B46"/>
    <w:rsid w:val="2D363360"/>
    <w:rsid w:val="2E1FD32F"/>
    <w:rsid w:val="2EF74C74"/>
    <w:rsid w:val="2F6E89BB"/>
    <w:rsid w:val="3021AD6D"/>
    <w:rsid w:val="314D88A4"/>
    <w:rsid w:val="338F6EA0"/>
    <w:rsid w:val="33DDCC44"/>
    <w:rsid w:val="3438F53B"/>
    <w:rsid w:val="371276AC"/>
    <w:rsid w:val="394457AF"/>
    <w:rsid w:val="396E078E"/>
    <w:rsid w:val="3B0B8F5A"/>
    <w:rsid w:val="3B3EF2F8"/>
    <w:rsid w:val="3B50A422"/>
    <w:rsid w:val="3CA5A850"/>
    <w:rsid w:val="3D25A286"/>
    <w:rsid w:val="3D355440"/>
    <w:rsid w:val="3DC46F8C"/>
    <w:rsid w:val="411AB25D"/>
    <w:rsid w:val="41242B4E"/>
    <w:rsid w:val="412E5182"/>
    <w:rsid w:val="415FF116"/>
    <w:rsid w:val="42352D1C"/>
    <w:rsid w:val="42D7B01E"/>
    <w:rsid w:val="42FBC177"/>
    <w:rsid w:val="432EC849"/>
    <w:rsid w:val="4505F9D5"/>
    <w:rsid w:val="4540E48A"/>
    <w:rsid w:val="466BCBAF"/>
    <w:rsid w:val="46786BD4"/>
    <w:rsid w:val="469EECAC"/>
    <w:rsid w:val="46AFD05F"/>
    <w:rsid w:val="46B2C552"/>
    <w:rsid w:val="46EC3E13"/>
    <w:rsid w:val="46F58598"/>
    <w:rsid w:val="48E4D274"/>
    <w:rsid w:val="48F76770"/>
    <w:rsid w:val="4A66A0D5"/>
    <w:rsid w:val="4ACDA267"/>
    <w:rsid w:val="4BD1F715"/>
    <w:rsid w:val="4BE1EE19"/>
    <w:rsid w:val="4D04B599"/>
    <w:rsid w:val="4DCFEC48"/>
    <w:rsid w:val="4DD6A46D"/>
    <w:rsid w:val="4EBE7F65"/>
    <w:rsid w:val="4EE42B4F"/>
    <w:rsid w:val="4F8BC2C3"/>
    <w:rsid w:val="4F8D1A26"/>
    <w:rsid w:val="4FF6A22E"/>
    <w:rsid w:val="51562EA8"/>
    <w:rsid w:val="53A6E38A"/>
    <w:rsid w:val="549A4E25"/>
    <w:rsid w:val="557A339A"/>
    <w:rsid w:val="577CD1FA"/>
    <w:rsid w:val="598ACBB6"/>
    <w:rsid w:val="5B1FB643"/>
    <w:rsid w:val="5B24F480"/>
    <w:rsid w:val="5DDC4719"/>
    <w:rsid w:val="5F6C49C8"/>
    <w:rsid w:val="5F6CE0A8"/>
    <w:rsid w:val="5F722548"/>
    <w:rsid w:val="5F909952"/>
    <w:rsid w:val="5FB3281D"/>
    <w:rsid w:val="61514DF4"/>
    <w:rsid w:val="62910254"/>
    <w:rsid w:val="642CA6B1"/>
    <w:rsid w:val="650F8EF1"/>
    <w:rsid w:val="656332EB"/>
    <w:rsid w:val="6658DCAC"/>
    <w:rsid w:val="6681AA8D"/>
    <w:rsid w:val="66ADEB9E"/>
    <w:rsid w:val="66D93263"/>
    <w:rsid w:val="68EF8387"/>
    <w:rsid w:val="69A746F2"/>
    <w:rsid w:val="69F8A1F6"/>
    <w:rsid w:val="6A3E4CFD"/>
    <w:rsid w:val="6A6E296E"/>
    <w:rsid w:val="6ABEDB24"/>
    <w:rsid w:val="6B5CFD05"/>
    <w:rsid w:val="6C21C7B7"/>
    <w:rsid w:val="6C27CAFF"/>
    <w:rsid w:val="6D454078"/>
    <w:rsid w:val="6E94ADB9"/>
    <w:rsid w:val="6F043536"/>
    <w:rsid w:val="6F66E7DA"/>
    <w:rsid w:val="700DF050"/>
    <w:rsid w:val="70CE5CD3"/>
    <w:rsid w:val="7221B808"/>
    <w:rsid w:val="72325067"/>
    <w:rsid w:val="7298D568"/>
    <w:rsid w:val="72EE5AA9"/>
    <w:rsid w:val="76495B07"/>
    <w:rsid w:val="766FC8A0"/>
    <w:rsid w:val="76B2F2EF"/>
    <w:rsid w:val="771FCD51"/>
    <w:rsid w:val="7754A874"/>
    <w:rsid w:val="79D52C03"/>
    <w:rsid w:val="7B09BE55"/>
    <w:rsid w:val="7B488C74"/>
    <w:rsid w:val="7B515E9C"/>
    <w:rsid w:val="7CD14045"/>
    <w:rsid w:val="7D3D74F1"/>
    <w:rsid w:val="7D986EA6"/>
    <w:rsid w:val="7DB353C7"/>
    <w:rsid w:val="7E47A27E"/>
    <w:rsid w:val="7F1A4F8E"/>
    <w:rsid w:val="7F22B83C"/>
    <w:rsid w:val="7FCB05B7"/>
    <w:rsid w:val="7FE372DF"/>
    <w:rsid w:val="7FFFC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20DFD"/>
  <w15:chartTrackingRefBased/>
  <w15:docId w15:val="{A28E96A2-8E52-4850-89D1-C0CEB683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FA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783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="Arial Nova" w:eastAsiaTheme="majorEastAsia" w:hAnsi="Arial Nova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2D85"/>
    <w:pPr>
      <w:keepNext/>
      <w:keepLines/>
      <w:numPr>
        <w:ilvl w:val="1"/>
        <w:numId w:val="10"/>
      </w:numPr>
      <w:spacing w:before="360" w:after="60"/>
      <w:outlineLvl w:val="1"/>
    </w:pPr>
    <w:rPr>
      <w:rFonts w:ascii="Arial Nova" w:eastAsiaTheme="majorEastAsia" w:hAnsi="Arial Nova" w:cstheme="majorBidi"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76DC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DC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DC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DC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DC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DC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DC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5560"/>
    <w:pPr>
      <w:ind w:left="720"/>
      <w:contextualSpacing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F05D03"/>
    <w:pPr>
      <w:spacing w:after="0" w:line="360" w:lineRule="auto"/>
      <w:contextualSpacing/>
      <w:jc w:val="center"/>
    </w:pPr>
    <w:rPr>
      <w:rFonts w:ascii="SF Pro Display" w:eastAsiaTheme="majorEastAsia" w:hAnsi="SF Pro Display" w:cstheme="majorBidi"/>
      <w:color w:val="000000" w:themeColor="text1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D03"/>
    <w:rPr>
      <w:rFonts w:ascii="SF Pro Display" w:eastAsiaTheme="majorEastAsia" w:hAnsi="SF Pro Display" w:cstheme="majorBidi"/>
      <w:color w:val="000000" w:themeColor="text1"/>
      <w:sz w:val="6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7837"/>
    <w:rPr>
      <w:rFonts w:ascii="Arial Nova" w:eastAsiaTheme="majorEastAsia" w:hAnsi="Arial Nova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E2D85"/>
    <w:rPr>
      <w:rFonts w:ascii="Arial Nova" w:eastAsiaTheme="majorEastAsia" w:hAnsi="Arial Nova" w:cstheme="majorBidi"/>
      <w:bCs/>
      <w:color w:val="000000" w:themeColor="text1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676DC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95E11"/>
    <w:rPr>
      <w:rFonts w:eastAsiaTheme="minorEastAsia"/>
      <w:color w:val="5A5A5A" w:themeColor="text1" w:themeTint="A5"/>
      <w:spacing w:val="10"/>
    </w:rPr>
  </w:style>
  <w:style w:type="paragraph" w:styleId="Header">
    <w:name w:val="header"/>
    <w:basedOn w:val="Normal"/>
    <w:link w:val="HeaderChar"/>
    <w:uiPriority w:val="99"/>
    <w:unhideWhenUsed/>
    <w:rsid w:val="00E5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BB6"/>
    <w:rPr>
      <w:rFonts w:ascii="Arial Nova" w:hAnsi="Arial Nova"/>
      <w:sz w:val="20"/>
    </w:rPr>
  </w:style>
  <w:style w:type="paragraph" w:styleId="Footer">
    <w:name w:val="footer"/>
    <w:basedOn w:val="Normal"/>
    <w:link w:val="FooterChar"/>
    <w:uiPriority w:val="99"/>
    <w:unhideWhenUsed/>
    <w:rsid w:val="00E5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BB6"/>
    <w:rPr>
      <w:rFonts w:ascii="Arial Nova" w:hAnsi="Arial Nova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03D6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637C"/>
    <w:pPr>
      <w:tabs>
        <w:tab w:val="left" w:pos="660"/>
        <w:tab w:val="right" w:leader="dot" w:pos="10790"/>
      </w:tabs>
      <w:spacing w:after="100"/>
      <w:ind w:left="720" w:hanging="720"/>
    </w:pPr>
  </w:style>
  <w:style w:type="paragraph" w:styleId="TOC2">
    <w:name w:val="toc 2"/>
    <w:basedOn w:val="Normal"/>
    <w:next w:val="Normal"/>
    <w:autoRedefine/>
    <w:uiPriority w:val="39"/>
    <w:unhideWhenUsed/>
    <w:rsid w:val="00B2658E"/>
    <w:pPr>
      <w:tabs>
        <w:tab w:val="left" w:pos="880"/>
        <w:tab w:val="right" w:leader="dot" w:pos="10790"/>
      </w:tabs>
      <w:spacing w:after="100"/>
      <w:ind w:left="900" w:hanging="720"/>
    </w:pPr>
  </w:style>
  <w:style w:type="character" w:styleId="Hyperlink">
    <w:name w:val="Hyperlink"/>
    <w:basedOn w:val="DefaultParagraphFont"/>
    <w:uiPriority w:val="99"/>
    <w:unhideWhenUsed/>
    <w:rsid w:val="00CF6F83"/>
    <w:rPr>
      <w:color w:val="0563C1" w:themeColor="hyperlink"/>
      <w:u w:val="singl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33FD0"/>
    <w:pPr>
      <w:spacing w:after="200" w:line="240" w:lineRule="auto"/>
      <w:jc w:val="center"/>
    </w:pPr>
    <w:rPr>
      <w:rFonts w:ascii="Times New Roman" w:hAnsi="Times New Roman"/>
      <w:i/>
      <w:iCs/>
      <w:color w:val="7F7F7F" w:themeColor="text1" w:themeTint="80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90625"/>
    <w:pPr>
      <w:spacing w:after="0"/>
    </w:pPr>
  </w:style>
  <w:style w:type="paragraph" w:styleId="Revision">
    <w:name w:val="Revision"/>
    <w:hidden/>
    <w:uiPriority w:val="99"/>
    <w:semiHidden/>
    <w:rsid w:val="00A35F98"/>
    <w:pPr>
      <w:spacing w:after="0" w:line="240" w:lineRule="auto"/>
    </w:pPr>
    <w:rPr>
      <w:rFonts w:ascii="Arial Nova" w:hAnsi="Arial Nova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156A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6A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6A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6A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6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6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6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rsid w:val="006156A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rsid w:val="006156AF"/>
    <w:rPr>
      <w:i/>
      <w:iCs/>
      <w:color w:val="auto"/>
    </w:rPr>
  </w:style>
  <w:style w:type="paragraph" w:styleId="NoSpacing">
    <w:name w:val="No Spacing"/>
    <w:uiPriority w:val="1"/>
    <w:rsid w:val="006156AF"/>
    <w:pPr>
      <w:spacing w:after="0" w:line="240" w:lineRule="auto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rsid w:val="00676DC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56AF"/>
    <w:rPr>
      <w:rFonts w:eastAsiaTheme="minorEastAs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676DC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6AF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rsid w:val="006156A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6156A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rsid w:val="006156A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rsid w:val="006156A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rsid w:val="006156AF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676DC2"/>
    <w:pPr>
      <w:spacing w:after="100"/>
      <w:ind w:left="440"/>
    </w:pPr>
    <w:rPr>
      <w:rFonts w:cs="Times New Roman"/>
    </w:rPr>
  </w:style>
  <w:style w:type="paragraph" w:styleId="NormalWeb">
    <w:name w:val="Normal (Web)"/>
    <w:basedOn w:val="Normal"/>
    <w:uiPriority w:val="99"/>
    <w:unhideWhenUsed/>
    <w:rsid w:val="00763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633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3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4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pbra\Desktop\_Working\capstone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969D3B4AA5EA4D8FFFEB3EFC5C96F9" ma:contentTypeVersion="13" ma:contentTypeDescription="Create a new document." ma:contentTypeScope="" ma:versionID="80d2dd9fd166108219131468b1f99f6a">
  <xsd:schema xmlns:xsd="http://www.w3.org/2001/XMLSchema" xmlns:xs="http://www.w3.org/2001/XMLSchema" xmlns:p="http://schemas.microsoft.com/office/2006/metadata/properties" xmlns:ns2="c7131c20-5aa7-4bcd-b0b7-2517a50e801a" xmlns:ns3="ebd955d4-9302-4e6f-890e-91f40c8b8fd1" targetNamespace="http://schemas.microsoft.com/office/2006/metadata/properties" ma:root="true" ma:fieldsID="1f1356b3b2b6f6f5aad00b115d94d072" ns2:_="" ns3:_="">
    <xsd:import namespace="c7131c20-5aa7-4bcd-b0b7-2517a50e801a"/>
    <xsd:import namespace="ebd955d4-9302-4e6f-890e-91f40c8b8f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131c20-5aa7-4bcd-b0b7-2517a50e8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4ee6b6e-1dad-49a7-85d1-bf6bd71129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d955d4-9302-4e6f-890e-91f40c8b8fd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ffef2a1-b547-4577-a0ce-56cdf4d72bb4}" ma:internalName="TaxCatchAll" ma:showField="CatchAllData" ma:web="ebd955d4-9302-4e6f-890e-91f40c8b8f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7131c20-5aa7-4bcd-b0b7-2517a50e801a">
      <Terms xmlns="http://schemas.microsoft.com/office/infopath/2007/PartnerControls"/>
    </lcf76f155ced4ddcb4097134ff3c332f>
    <TaxCatchAll xmlns="ebd955d4-9302-4e6f-890e-91f40c8b8fd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94EC036-3C9C-4202-A008-AB4A2DBEF8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131c20-5aa7-4bcd-b0b7-2517a50e801a"/>
    <ds:schemaRef ds:uri="ebd955d4-9302-4e6f-890e-91f40c8b8f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964E61-18B7-4DFF-9DB3-6F142D66DF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E2DE92-B307-4CF9-B2F7-70C20DFE1E31}">
  <ds:schemaRefs>
    <ds:schemaRef ds:uri="http://schemas.microsoft.com/office/2006/metadata/properties"/>
    <ds:schemaRef ds:uri="c7131c20-5aa7-4bcd-b0b7-2517a50e80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  <ds:schemaRef ds:uri="ebd955d4-9302-4e6f-890e-91f40c8b8fd1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D05ED4D7-BE3A-4BC7-BB2A-78F9B851C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capstonestyle.dotx</Template>
  <TotalTime>200</TotalTime>
  <Pages>10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Braithwaite, Bradyn P.</dc:creator>
  <cp:keywords/>
  <dc:description/>
  <cp:lastModifiedBy>Braithwaite, Briellyn P.</cp:lastModifiedBy>
  <cp:revision>132</cp:revision>
  <cp:lastPrinted>2022-10-28T22:50:00Z</cp:lastPrinted>
  <dcterms:created xsi:type="dcterms:W3CDTF">2023-04-14T03:19:00Z</dcterms:created>
  <dcterms:modified xsi:type="dcterms:W3CDTF">2023-04-26T19:48:00Z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0x01010064969D3B4AA5EA4D8FFFEB3EFC5C96F9</vt:lpwstr>
  </property>
  <property fmtid="{D5CDD505-2E9C-101B-9397-08002B2CF9AE}" pid="3" name="MediaServiceImageTags">
    <vt:lpwstr/>
  </property>
</Properties>
</file>